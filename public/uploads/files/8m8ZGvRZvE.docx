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075" w:rsidRPr="004A7065" w:rsidRDefault="004A7065" w:rsidP="00372A4F">
      <w:pPr>
        <w:pStyle w:val="NormalWeb"/>
        <w:tabs>
          <w:tab w:val="left" w:pos="180"/>
        </w:tabs>
        <w:spacing w:after="0" w:afterAutospacing="0" w:line="15" w:lineRule="atLeast"/>
        <w:ind w:right="-912"/>
        <w:rPr>
          <w:rFonts w:ascii="Arial" w:eastAsia="SimSun" w:hAnsi="Arial" w:cs="Arial"/>
          <w:b/>
          <w:color w:val="3366FF"/>
          <w:lang w:eastAsia="zh-CN"/>
        </w:rPr>
      </w:pPr>
      <w:r w:rsidRPr="004A7065">
        <w:rPr>
          <w:rFonts w:ascii="Arial" w:eastAsia="SimSun" w:hAnsi="Arial" w:cs="Arial"/>
          <w:b/>
          <w:noProof/>
          <w:color w:val="3366FF"/>
          <w:lang w:val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5057775</wp:posOffset>
            </wp:positionH>
            <wp:positionV relativeFrom="margin">
              <wp:posOffset>47625</wp:posOffset>
            </wp:positionV>
            <wp:extent cx="1162050" cy="1676400"/>
            <wp:effectExtent l="19050" t="0" r="0" b="0"/>
            <wp:wrapSquare wrapText="bothSides"/>
            <wp:docPr id="10" name="Image 1" descr="C:\Users\sony\Desktop\DSC_9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DSC_926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2394" w:rsidRPr="004A7065">
        <w:rPr>
          <w:rFonts w:ascii="Arial" w:eastAsia="SimSun" w:hAnsi="Arial" w:cs="Arial"/>
          <w:b/>
          <w:color w:val="3366FF"/>
          <w:lang w:eastAsia="zh-CN"/>
        </w:rPr>
        <w:tab/>
      </w:r>
    </w:p>
    <w:p w:rsidR="005F5272" w:rsidRDefault="00210479" w:rsidP="007422CD">
      <w:pPr>
        <w:pStyle w:val="NormalWeb"/>
        <w:spacing w:before="0" w:beforeAutospacing="0" w:after="120" w:afterAutospacing="0" w:line="276" w:lineRule="auto"/>
        <w:ind w:left="-680"/>
        <w:rPr>
          <w:rStyle w:val="lev"/>
          <w:rFonts w:asciiTheme="minorHAnsi" w:eastAsia="SimSun" w:hAnsiTheme="minorHAnsi" w:cstheme="minorHAnsi"/>
          <w:sz w:val="36"/>
          <w:szCs w:val="36"/>
          <w:lang w:eastAsia="en-US"/>
        </w:rPr>
      </w:pPr>
      <w:proofErr w:type="spellStart"/>
      <w:r w:rsidRPr="005F5272">
        <w:rPr>
          <w:rStyle w:val="lev"/>
          <w:rFonts w:asciiTheme="minorHAnsi" w:eastAsia="SimSun" w:hAnsiTheme="minorHAnsi" w:cstheme="minorHAnsi"/>
          <w:sz w:val="36"/>
          <w:szCs w:val="36"/>
          <w:lang w:eastAsia="en-US"/>
        </w:rPr>
        <w:t>Kri</w:t>
      </w:r>
      <w:r w:rsidR="00402AFA" w:rsidRPr="005F5272">
        <w:rPr>
          <w:rStyle w:val="lev"/>
          <w:rFonts w:asciiTheme="minorHAnsi" w:eastAsia="SimSun" w:hAnsiTheme="minorHAnsi" w:cstheme="minorHAnsi"/>
          <w:sz w:val="36"/>
          <w:szCs w:val="36"/>
          <w:lang w:eastAsia="en-US"/>
        </w:rPr>
        <w:t>m</w:t>
      </w:r>
      <w:proofErr w:type="spellEnd"/>
      <w:r w:rsidR="00402AFA" w:rsidRPr="005F5272">
        <w:rPr>
          <w:rStyle w:val="lev"/>
          <w:rFonts w:asciiTheme="minorHAnsi" w:eastAsia="SimSun" w:hAnsiTheme="minorHAnsi" w:cstheme="minorHAnsi"/>
          <w:sz w:val="36"/>
          <w:szCs w:val="36"/>
          <w:lang w:eastAsia="en-US"/>
        </w:rPr>
        <w:t xml:space="preserve"> I</w:t>
      </w:r>
      <w:r w:rsidR="00FF5F7B" w:rsidRPr="005F5272">
        <w:rPr>
          <w:rStyle w:val="lev"/>
          <w:rFonts w:asciiTheme="minorHAnsi" w:eastAsia="SimSun" w:hAnsiTheme="minorHAnsi" w:cstheme="minorHAnsi"/>
          <w:sz w:val="36"/>
          <w:szCs w:val="36"/>
          <w:lang w:eastAsia="en-US"/>
        </w:rPr>
        <w:t>ssam</w:t>
      </w:r>
      <w:r w:rsidR="005067A0" w:rsidRPr="005F5272">
        <w:rPr>
          <w:rStyle w:val="lev"/>
          <w:rFonts w:asciiTheme="minorHAnsi" w:eastAsia="SimSun" w:hAnsiTheme="minorHAnsi" w:cstheme="minorHAnsi"/>
          <w:sz w:val="36"/>
          <w:szCs w:val="36"/>
          <w:lang w:eastAsia="en-US"/>
        </w:rPr>
        <w:t xml:space="preserve"> </w:t>
      </w:r>
      <w:r w:rsidR="00A6180E" w:rsidRPr="005F5272">
        <w:rPr>
          <w:rStyle w:val="lev"/>
          <w:rFonts w:asciiTheme="minorHAnsi" w:eastAsia="SimSun" w:hAnsiTheme="minorHAnsi" w:cstheme="minorHAnsi"/>
          <w:sz w:val="36"/>
          <w:szCs w:val="36"/>
          <w:lang w:eastAsia="en-US"/>
        </w:rPr>
        <w:t xml:space="preserve">                                                                 </w:t>
      </w:r>
    </w:p>
    <w:p w:rsidR="00554C63" w:rsidRPr="007422CD" w:rsidRDefault="002B6EEB" w:rsidP="007422CD">
      <w:pPr>
        <w:pStyle w:val="NormalWeb"/>
        <w:spacing w:before="0" w:beforeAutospacing="0" w:after="120" w:afterAutospacing="0" w:line="276" w:lineRule="auto"/>
        <w:ind w:left="-680"/>
        <w:rPr>
          <w:rStyle w:val="lev"/>
          <w:rFonts w:asciiTheme="minorHAnsi" w:eastAsia="SimSun" w:hAnsiTheme="minorHAnsi" w:cstheme="minorHAnsi"/>
          <w:sz w:val="20"/>
          <w:szCs w:val="20"/>
          <w:lang w:eastAsia="en-US"/>
        </w:rPr>
      </w:pPr>
      <w:r w:rsidRPr="007422CD">
        <w:rPr>
          <w:rFonts w:asciiTheme="minorBidi" w:hAnsiTheme="minorBidi" w:cstheme="minorBidi"/>
          <w:b/>
        </w:rPr>
        <w:t>Adresse:</w:t>
      </w:r>
      <w:r w:rsidRPr="007422CD">
        <w:rPr>
          <w:rFonts w:asciiTheme="minorBidi" w:hAnsiTheme="minorBidi" w:cstheme="minorBidi"/>
        </w:rPr>
        <w:t xml:space="preserve"> </w:t>
      </w:r>
      <w:r w:rsidR="00A600A1" w:rsidRPr="007422CD">
        <w:rPr>
          <w:rFonts w:asciiTheme="minorBidi" w:hAnsiTheme="minorBidi" w:cstheme="minorBidi"/>
          <w:b/>
          <w:bCs/>
          <w:sz w:val="20"/>
          <w:szCs w:val="20"/>
        </w:rPr>
        <w:t>Hay e</w:t>
      </w:r>
      <w:r w:rsidR="007422CD">
        <w:rPr>
          <w:rFonts w:asciiTheme="minorBidi" w:hAnsiTheme="minorBidi" w:cstheme="minorBidi"/>
          <w:b/>
          <w:bCs/>
          <w:sz w:val="20"/>
          <w:szCs w:val="20"/>
        </w:rPr>
        <w:t xml:space="preserve">l </w:t>
      </w:r>
      <w:proofErr w:type="spellStart"/>
      <w:r w:rsidR="007422CD">
        <w:rPr>
          <w:rFonts w:asciiTheme="minorBidi" w:hAnsiTheme="minorBidi" w:cstheme="minorBidi"/>
          <w:b/>
          <w:bCs/>
          <w:sz w:val="20"/>
          <w:szCs w:val="20"/>
        </w:rPr>
        <w:t>mohamadi</w:t>
      </w:r>
      <w:proofErr w:type="spellEnd"/>
      <w:r w:rsidR="007422CD">
        <w:rPr>
          <w:rFonts w:asciiTheme="minorBidi" w:hAnsiTheme="minorBidi" w:cstheme="minorBidi"/>
          <w:b/>
          <w:bCs/>
          <w:sz w:val="20"/>
          <w:szCs w:val="20"/>
        </w:rPr>
        <w:t xml:space="preserve"> N° 1745 </w:t>
      </w:r>
      <w:proofErr w:type="spellStart"/>
      <w:r w:rsidR="007422CD">
        <w:rPr>
          <w:rFonts w:asciiTheme="minorBidi" w:hAnsiTheme="minorBidi" w:cstheme="minorBidi"/>
          <w:b/>
          <w:bCs/>
          <w:sz w:val="20"/>
          <w:szCs w:val="20"/>
        </w:rPr>
        <w:t>Ouarzazate_</w:t>
      </w:r>
      <w:r w:rsidR="00A600A1" w:rsidRPr="007422CD">
        <w:rPr>
          <w:rFonts w:asciiTheme="minorBidi" w:hAnsiTheme="minorBidi" w:cstheme="minorBidi"/>
          <w:b/>
          <w:bCs/>
          <w:sz w:val="20"/>
          <w:szCs w:val="20"/>
        </w:rPr>
        <w:t>Maroc</w:t>
      </w:r>
      <w:proofErr w:type="spellEnd"/>
    </w:p>
    <w:p w:rsidR="00A70A01" w:rsidRPr="00D046CC" w:rsidRDefault="0056346C" w:rsidP="007422CD">
      <w:pPr>
        <w:spacing w:after="120" w:line="276" w:lineRule="auto"/>
        <w:ind w:left="-680"/>
        <w:rPr>
          <w:rFonts w:asciiTheme="minorBidi" w:hAnsiTheme="minorBidi" w:cstheme="minorBidi"/>
          <w:lang w:val="fr-FR" w:eastAsia="en-US"/>
        </w:rPr>
      </w:pPr>
      <w:r w:rsidRPr="005F5272">
        <w:rPr>
          <w:rStyle w:val="lev"/>
          <w:rFonts w:asciiTheme="minorHAnsi" w:eastAsia="Times New Roman" w:hAnsiTheme="minorHAnsi" w:cstheme="minorHAnsi"/>
          <w:lang w:val="fr-FR" w:eastAsia="fr-FR"/>
        </w:rPr>
        <w:t xml:space="preserve">Tél </w:t>
      </w:r>
      <w:r w:rsidR="007422CD">
        <w:rPr>
          <w:rStyle w:val="lev"/>
          <w:rFonts w:asciiTheme="minorHAnsi" w:eastAsia="Times New Roman" w:hAnsiTheme="minorHAnsi" w:cstheme="minorHAnsi"/>
          <w:lang w:val="fr-FR" w:eastAsia="fr-FR"/>
        </w:rPr>
        <w:t xml:space="preserve">      </w:t>
      </w:r>
      <w:r w:rsidR="006F6522" w:rsidRPr="005F5272">
        <w:rPr>
          <w:rStyle w:val="lev"/>
          <w:rFonts w:asciiTheme="minorHAnsi" w:eastAsia="Times New Roman" w:hAnsiTheme="minorHAnsi" w:cstheme="minorHAnsi"/>
          <w:lang w:val="fr-FR" w:eastAsia="fr-FR"/>
        </w:rPr>
        <w:t xml:space="preserve">: </w:t>
      </w:r>
      <w:r w:rsidR="00F03ED9" w:rsidRPr="007422CD">
        <w:rPr>
          <w:rFonts w:asciiTheme="minorBidi" w:eastAsia="Times New Roman" w:hAnsiTheme="minorBidi" w:cstheme="minorBidi"/>
          <w:b/>
          <w:bCs/>
          <w:sz w:val="20"/>
          <w:szCs w:val="20"/>
          <w:lang w:val="fr-FR" w:eastAsia="en-US"/>
        </w:rPr>
        <w:t>+212</w:t>
      </w:r>
      <w:r w:rsidR="002C6117" w:rsidRPr="007422CD">
        <w:rPr>
          <w:rFonts w:asciiTheme="minorBidi" w:eastAsia="Times New Roman" w:hAnsiTheme="minorBidi" w:cstheme="minorBidi"/>
          <w:b/>
          <w:bCs/>
          <w:sz w:val="20"/>
          <w:szCs w:val="20"/>
          <w:lang w:val="fr-FR" w:eastAsia="en-US"/>
        </w:rPr>
        <w:t>6-50-90-56-51</w:t>
      </w:r>
      <w:r w:rsidR="002C6117" w:rsidRPr="00D046CC">
        <w:rPr>
          <w:rFonts w:asciiTheme="minorBidi" w:hAnsiTheme="minorBidi" w:cstheme="minorBidi"/>
          <w:lang w:val="fr-FR" w:eastAsia="en-US"/>
        </w:rPr>
        <w:t> </w:t>
      </w:r>
    </w:p>
    <w:p w:rsidR="00EA356C" w:rsidRPr="007422CD" w:rsidRDefault="00701A6F" w:rsidP="007422CD">
      <w:pPr>
        <w:spacing w:after="120" w:line="276" w:lineRule="auto"/>
        <w:ind w:left="-680"/>
        <w:rPr>
          <w:lang w:val="fr-FR"/>
        </w:rPr>
      </w:pPr>
      <w:r w:rsidRPr="005F5272">
        <w:rPr>
          <w:rStyle w:val="lev"/>
          <w:rFonts w:asciiTheme="minorHAnsi" w:eastAsia="Times New Roman" w:hAnsiTheme="minorHAnsi" w:cstheme="minorHAnsi"/>
          <w:lang w:val="fr-FR" w:eastAsia="fr-FR"/>
        </w:rPr>
        <w:t>E-mail</w:t>
      </w:r>
      <w:r w:rsidR="007422CD">
        <w:rPr>
          <w:rStyle w:val="lev"/>
          <w:rFonts w:asciiTheme="minorHAnsi" w:eastAsia="Times New Roman" w:hAnsiTheme="minorHAnsi" w:cstheme="minorHAnsi"/>
          <w:lang w:val="fr-FR" w:eastAsia="fr-FR"/>
        </w:rPr>
        <w:t xml:space="preserve"> </w:t>
      </w:r>
      <w:r w:rsidRPr="005F5272">
        <w:rPr>
          <w:rStyle w:val="lev"/>
          <w:rFonts w:asciiTheme="minorHAnsi" w:eastAsia="Times New Roman" w:hAnsiTheme="minorHAnsi" w:cstheme="minorHAnsi"/>
          <w:lang w:val="fr-FR" w:eastAsia="fr-FR"/>
        </w:rPr>
        <w:t>:</w:t>
      </w:r>
      <w:r w:rsidR="003A59DE" w:rsidRPr="00D046CC">
        <w:rPr>
          <w:rFonts w:asciiTheme="minorBidi" w:hAnsiTheme="minorBidi" w:cstheme="minorBidi"/>
          <w:sz w:val="22"/>
          <w:szCs w:val="22"/>
          <w:lang w:val="fr-FR" w:eastAsia="en-US"/>
        </w:rPr>
        <w:t xml:space="preserve"> </w:t>
      </w:r>
      <w:hyperlink r:id="rId9" w:history="1">
        <w:r w:rsidR="00EA356C" w:rsidRPr="007422CD">
          <w:rPr>
            <w:rFonts w:asciiTheme="minorBidi" w:eastAsia="Times New Roman" w:hAnsiTheme="minorBidi" w:cstheme="minorBidi"/>
            <w:b/>
            <w:bCs/>
            <w:sz w:val="20"/>
            <w:szCs w:val="20"/>
            <w:lang w:val="fr-FR" w:eastAsia="en-US"/>
          </w:rPr>
          <w:t>issamkrim@o</w:t>
        </w:r>
        <w:r w:rsidR="002B6EEB" w:rsidRPr="007422CD">
          <w:rPr>
            <w:rFonts w:asciiTheme="minorBidi" w:eastAsia="Times New Roman" w:hAnsiTheme="minorBidi" w:cstheme="minorBidi"/>
            <w:b/>
            <w:bCs/>
            <w:sz w:val="20"/>
            <w:szCs w:val="20"/>
            <w:lang w:val="fr-FR" w:eastAsia="en-US"/>
          </w:rPr>
          <w:t>u</w:t>
        </w:r>
        <w:r w:rsidR="00EA356C" w:rsidRPr="007422CD">
          <w:rPr>
            <w:rFonts w:asciiTheme="minorBidi" w:eastAsia="Times New Roman" w:hAnsiTheme="minorBidi" w:cstheme="minorBidi"/>
            <w:b/>
            <w:bCs/>
            <w:sz w:val="20"/>
            <w:szCs w:val="20"/>
            <w:lang w:val="fr-FR" w:eastAsia="en-US"/>
          </w:rPr>
          <w:t>tlook.fr</w:t>
        </w:r>
      </w:hyperlink>
    </w:p>
    <w:p w:rsidR="007422CD" w:rsidRDefault="007422CD" w:rsidP="007422CD">
      <w:pPr>
        <w:spacing w:after="120" w:line="276" w:lineRule="auto"/>
        <w:ind w:left="-680"/>
        <w:rPr>
          <w:rFonts w:asciiTheme="minorBidi" w:hAnsiTheme="minorBidi" w:cstheme="minorBidi"/>
          <w:b/>
          <w:bCs/>
          <w:sz w:val="22"/>
          <w:szCs w:val="22"/>
          <w:lang w:val="fr-FR" w:eastAsia="en-US"/>
        </w:rPr>
      </w:pPr>
      <w:proofErr w:type="spellStart"/>
      <w:r w:rsidRPr="007422CD">
        <w:rPr>
          <w:rFonts w:asciiTheme="minorBidi" w:eastAsia="Times New Roman" w:hAnsiTheme="minorBidi" w:cstheme="minorBidi"/>
          <w:b/>
          <w:bCs/>
          <w:sz w:val="22"/>
          <w:szCs w:val="22"/>
          <w:lang w:val="fr-FR" w:eastAsia="en-US"/>
        </w:rPr>
        <w:t>Skype</w:t>
      </w:r>
      <w:proofErr w:type="spellEnd"/>
      <w:r>
        <w:rPr>
          <w:rFonts w:asciiTheme="minorBidi" w:eastAsia="Times New Roman" w:hAnsiTheme="minorBidi" w:cstheme="minorBidi"/>
          <w:b/>
          <w:bCs/>
          <w:sz w:val="22"/>
          <w:szCs w:val="22"/>
          <w:lang w:val="fr-FR" w:eastAsia="en-US"/>
        </w:rPr>
        <w:t xml:space="preserve"> </w:t>
      </w:r>
      <w:r w:rsidRPr="00AD5450">
        <w:rPr>
          <w:rFonts w:asciiTheme="minorBidi" w:eastAsia="Times New Roman" w:hAnsiTheme="minorBidi" w:cstheme="minorBidi"/>
          <w:b/>
          <w:bCs/>
          <w:lang w:val="fr-FR" w:eastAsia="en-US"/>
        </w:rPr>
        <w:t>:</w:t>
      </w:r>
      <w:r w:rsidRPr="007422CD">
        <w:rPr>
          <w:rFonts w:asciiTheme="minorBidi" w:eastAsia="Times New Roman" w:hAnsiTheme="minorBidi" w:cstheme="minorBidi"/>
          <w:b/>
          <w:bCs/>
          <w:lang w:val="fr-FR" w:eastAsia="en-US"/>
        </w:rPr>
        <w:t xml:space="preserve"> </w:t>
      </w:r>
      <w:proofErr w:type="spellStart"/>
      <w:r w:rsidRPr="007422CD">
        <w:rPr>
          <w:rFonts w:asciiTheme="minorBidi" w:eastAsia="Times New Roman" w:hAnsiTheme="minorBidi" w:cstheme="minorBidi"/>
          <w:b/>
          <w:bCs/>
          <w:sz w:val="20"/>
          <w:szCs w:val="20"/>
          <w:lang w:val="fr-FR" w:eastAsia="en-US"/>
        </w:rPr>
        <w:t>aissam</w:t>
      </w:r>
      <w:proofErr w:type="spellEnd"/>
      <w:r w:rsidRPr="007422CD">
        <w:rPr>
          <w:rFonts w:asciiTheme="minorBidi" w:eastAsia="Times New Roman" w:hAnsiTheme="minorBidi" w:cstheme="minorBidi"/>
          <w:b/>
          <w:bCs/>
          <w:sz w:val="20"/>
          <w:szCs w:val="20"/>
          <w:lang w:val="fr-FR" w:eastAsia="en-US"/>
        </w:rPr>
        <w:t xml:space="preserve"> </w:t>
      </w:r>
      <w:proofErr w:type="spellStart"/>
      <w:r w:rsidRPr="007422CD">
        <w:rPr>
          <w:rFonts w:asciiTheme="minorBidi" w:eastAsia="Times New Roman" w:hAnsiTheme="minorBidi" w:cstheme="minorBidi"/>
          <w:b/>
          <w:bCs/>
          <w:sz w:val="20"/>
          <w:szCs w:val="20"/>
          <w:lang w:val="fr-FR" w:eastAsia="en-US"/>
        </w:rPr>
        <w:t>krim</w:t>
      </w:r>
      <w:proofErr w:type="spellEnd"/>
    </w:p>
    <w:p w:rsidR="002E1737" w:rsidRPr="007422CD" w:rsidRDefault="00FF5F7B" w:rsidP="007422CD">
      <w:pPr>
        <w:spacing w:after="120" w:line="276" w:lineRule="auto"/>
        <w:ind w:left="-680"/>
        <w:rPr>
          <w:rStyle w:val="lev"/>
          <w:rFonts w:asciiTheme="minorBidi" w:hAnsiTheme="minorBidi" w:cstheme="minorBidi"/>
          <w:sz w:val="22"/>
          <w:szCs w:val="22"/>
          <w:lang w:val="fr-FR" w:eastAsia="en-US"/>
        </w:rPr>
      </w:pPr>
      <w:r w:rsidRPr="005F5272">
        <w:rPr>
          <w:rStyle w:val="lev"/>
          <w:rFonts w:asciiTheme="minorHAnsi" w:eastAsia="Times New Roman" w:hAnsiTheme="minorHAnsi" w:cstheme="minorHAnsi"/>
          <w:lang w:val="fr-FR" w:eastAsia="fr-FR"/>
        </w:rPr>
        <w:t xml:space="preserve">Né le 22/03/1988 </w:t>
      </w:r>
      <w:r w:rsidR="00BE2394" w:rsidRPr="005F5272">
        <w:rPr>
          <w:rStyle w:val="lev"/>
          <w:rFonts w:asciiTheme="minorHAnsi" w:eastAsia="Times New Roman" w:hAnsiTheme="minorHAnsi" w:cstheme="minorHAnsi"/>
          <w:lang w:val="fr-FR" w:eastAsia="fr-FR"/>
        </w:rPr>
        <w:t>/ Célibataire</w:t>
      </w:r>
    </w:p>
    <w:p w:rsidR="006445D8" w:rsidRPr="006445D8" w:rsidRDefault="004204F9" w:rsidP="006445D8">
      <w:pPr>
        <w:pStyle w:val="Tit"/>
        <w:keepLines/>
        <w:suppressLineNumbers/>
        <w:shd w:val="clear" w:color="auto" w:fill="E0E0E0"/>
        <w:tabs>
          <w:tab w:val="left" w:pos="6343"/>
        </w:tabs>
        <w:ind w:left="-737" w:right="-113" w:firstLine="0"/>
        <w:rPr>
          <w:rStyle w:val="lev"/>
          <w:rFonts w:asciiTheme="majorBidi" w:hAnsiTheme="majorBidi" w:cstheme="majorBidi"/>
          <w:b/>
          <w:szCs w:val="24"/>
          <w:lang w:val="fr-FR"/>
        </w:rPr>
      </w:pPr>
      <w:r w:rsidRPr="00FE44C3">
        <w:rPr>
          <w:rStyle w:val="lev"/>
          <w:rFonts w:asciiTheme="minorHAnsi" w:eastAsia="SimSun" w:hAnsiTheme="minorHAnsi" w:cstheme="minorHAnsi"/>
          <w:b/>
          <w:sz w:val="32"/>
          <w:szCs w:val="32"/>
          <w:lang w:val="fr-FR"/>
        </w:rPr>
        <w:t>FORMATIONS ET DIPLÔMES OBTENUS</w:t>
      </w:r>
    </w:p>
    <w:p w:rsidR="006445D8" w:rsidRPr="006445D8" w:rsidRDefault="006445D8" w:rsidP="006445D8">
      <w:pPr>
        <w:pStyle w:val="NormalWeb"/>
        <w:numPr>
          <w:ilvl w:val="0"/>
          <w:numId w:val="5"/>
        </w:numPr>
        <w:spacing w:before="0" w:beforeAutospacing="0" w:after="120" w:afterAutospacing="0"/>
        <w:ind w:left="-57"/>
        <w:rPr>
          <w:rStyle w:val="lev"/>
          <w:sz w:val="20"/>
          <w:szCs w:val="20"/>
          <w:lang w:val="fr-FR"/>
        </w:rPr>
      </w:pPr>
      <w:r w:rsidRPr="00532E6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fr-FR" w:eastAsia="en-US"/>
        </w:rPr>
        <w:t>12/2013</w:t>
      </w:r>
      <w:r w:rsidRPr="006445D8">
        <w:rPr>
          <w:rStyle w:val="lev"/>
          <w:sz w:val="20"/>
          <w:szCs w:val="20"/>
          <w:lang w:val="fr-FR"/>
        </w:rPr>
        <w:t xml:space="preserve">    : </w:t>
      </w:r>
      <w:r w:rsidRPr="006445D8">
        <w:rPr>
          <w:rFonts w:ascii="Helvetica" w:hAnsi="Helvetica"/>
          <w:b/>
          <w:bCs/>
          <w:sz w:val="20"/>
          <w:szCs w:val="20"/>
          <w:shd w:val="clear" w:color="auto" w:fill="FFFFFF"/>
          <w:lang w:val="fr-FR" w:eastAsia="en-US"/>
        </w:rPr>
        <w:t>permis de conduire catégorie</w:t>
      </w:r>
      <w:r w:rsidRPr="00532E69">
        <w:rPr>
          <w:rFonts w:ascii="Helvetica" w:hAnsi="Helvetica"/>
          <w:b/>
          <w:bCs/>
          <w:sz w:val="20"/>
          <w:szCs w:val="20"/>
          <w:shd w:val="clear" w:color="auto" w:fill="FFFFFF"/>
          <w:lang w:val="fr-FR" w:eastAsia="en-US"/>
        </w:rPr>
        <w:t xml:space="preserve"> B_C_EC_EB.</w:t>
      </w:r>
    </w:p>
    <w:p w:rsidR="00875E65" w:rsidRPr="00532E69" w:rsidRDefault="000146EC" w:rsidP="006445D8">
      <w:pPr>
        <w:pStyle w:val="NormalWeb"/>
        <w:numPr>
          <w:ilvl w:val="0"/>
          <w:numId w:val="5"/>
        </w:numPr>
        <w:spacing w:before="0" w:beforeAutospacing="0" w:after="120" w:afterAutospacing="0"/>
        <w:ind w:left="-57"/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</w:pPr>
      <w:r w:rsidRPr="00532E6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fr-FR" w:eastAsia="en-US"/>
        </w:rPr>
        <w:t>12/</w:t>
      </w:r>
      <w:r w:rsidRPr="00532E69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  <w:lang w:val="fr-FR" w:eastAsia="en-US"/>
        </w:rPr>
        <w:t>2010</w:t>
      </w:r>
      <w:r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 </w:t>
      </w:r>
      <w:r w:rsidR="006445D8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   </w:t>
      </w:r>
      <w:r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: une formation en technique de </w:t>
      </w:r>
      <w:r w:rsidR="00235CCE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communication,</w:t>
      </w:r>
      <w:r w:rsidR="00235CCE" w:rsidRPr="006445D8">
        <w:rPr>
          <w:rFonts w:ascii="Helvetica" w:hAnsi="Helvetica"/>
          <w:b/>
          <w:bCs/>
          <w:sz w:val="20"/>
          <w:szCs w:val="20"/>
          <w:shd w:val="clear" w:color="auto" w:fill="FFFFFF"/>
          <w:lang w:val="fr-FR" w:eastAsia="en-US"/>
        </w:rPr>
        <w:t xml:space="preserve"> </w:t>
      </w:r>
      <w:r w:rsidR="00235CCE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action commerciale</w:t>
      </w:r>
      <w:r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 et lang</w:t>
      </w:r>
      <w:r w:rsidR="00CA40BB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u</w:t>
      </w:r>
      <w:r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e </w:t>
      </w:r>
      <w:r w:rsidR="00875E65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  </w:t>
      </w:r>
    </w:p>
    <w:p w:rsidR="000146EC" w:rsidRPr="00532E69" w:rsidRDefault="00B16B27" w:rsidP="00B16B27">
      <w:pPr>
        <w:pStyle w:val="NormalWeb"/>
        <w:spacing w:before="0" w:beforeAutospacing="0" w:after="120" w:afterAutospacing="0"/>
        <w:ind w:left="-57"/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</w:pPr>
      <w:r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                   </w:t>
      </w:r>
      <w:r w:rsidR="00875E65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 </w:t>
      </w:r>
      <w:r w:rsidR="00AB2EB6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Française</w:t>
      </w:r>
      <w:r w:rsidR="000146EC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.</w:t>
      </w:r>
      <w:r w:rsidR="00F602F4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 </w:t>
      </w:r>
      <w:r w:rsidR="000146EC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(Bureau de recrut</w:t>
      </w:r>
      <w:r w:rsidR="00F602F4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ement et de formation provider) à Casa </w:t>
      </w:r>
      <w:r w:rsidR="00235CCE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Blanca</w:t>
      </w:r>
      <w:r w:rsidR="00F602F4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 </w:t>
      </w:r>
    </w:p>
    <w:p w:rsidR="001D4B14" w:rsidRPr="00532E69" w:rsidRDefault="00372A4F" w:rsidP="00B16B27">
      <w:pPr>
        <w:pStyle w:val="NormalWeb"/>
        <w:numPr>
          <w:ilvl w:val="0"/>
          <w:numId w:val="5"/>
        </w:numPr>
        <w:spacing w:before="120" w:beforeAutospacing="0" w:after="0" w:afterAutospacing="0"/>
        <w:ind w:left="-624" w:right="170"/>
        <w:jc w:val="center"/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</w:pPr>
      <w:r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2008/2010</w:t>
      </w:r>
      <w:r w:rsidR="0033762E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 </w:t>
      </w:r>
      <w:r w:rsidR="00EC7D5B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: diplôme</w:t>
      </w:r>
      <w:r w:rsidR="0033762E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 de</w:t>
      </w:r>
      <w:r w:rsidR="00EC7D5B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 technicité hôtelière à l’Institut de la Technologie Hôtelière et touristique (Ouarzazate</w:t>
      </w:r>
      <w:r w:rsidR="00DC216A"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).</w:t>
      </w:r>
    </w:p>
    <w:p w:rsidR="00235CCE" w:rsidRPr="00D960DD" w:rsidRDefault="00372A4F" w:rsidP="00B16B27">
      <w:pPr>
        <w:pStyle w:val="NormalWeb"/>
        <w:numPr>
          <w:ilvl w:val="0"/>
          <w:numId w:val="5"/>
        </w:numPr>
        <w:spacing w:before="120" w:beforeAutospacing="0"/>
        <w:ind w:left="-57"/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</w:pPr>
      <w:r w:rsidRPr="00532E69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 </w:t>
      </w:r>
      <w:r w:rsidRPr="00D960DD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2007/</w:t>
      </w:r>
      <w:r w:rsidR="00B16B27" w:rsidRPr="00D960DD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2008:</w:t>
      </w:r>
      <w:r w:rsidRPr="00D960DD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 </w:t>
      </w:r>
      <w:r w:rsidR="00D960DD" w:rsidRPr="00D960DD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niveau bac </w:t>
      </w:r>
      <w:r w:rsidR="006445D8" w:rsidRPr="00D960DD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science humaine </w:t>
      </w:r>
      <w:r w:rsidR="00415BFB" w:rsidRPr="00D960DD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 xml:space="preserve">lycée Mohamed </w:t>
      </w:r>
      <w:r w:rsidR="00B16B27" w:rsidRPr="00D960DD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6 (</w:t>
      </w:r>
      <w:r w:rsidR="00415BFB" w:rsidRPr="00D960DD">
        <w:rPr>
          <w:rFonts w:ascii="Helvetica" w:hAnsi="Helvetica"/>
          <w:b/>
          <w:sz w:val="20"/>
          <w:szCs w:val="20"/>
          <w:shd w:val="clear" w:color="auto" w:fill="FFFFFF"/>
          <w:lang w:val="fr-FR" w:eastAsia="en-US"/>
        </w:rPr>
        <w:t>Ouarzazate).</w:t>
      </w:r>
    </w:p>
    <w:p w:rsidR="00235CCE" w:rsidRPr="00235CCE" w:rsidRDefault="004204F9" w:rsidP="00235CCE">
      <w:pPr>
        <w:pStyle w:val="Tit"/>
        <w:keepLines/>
        <w:suppressLineNumbers/>
        <w:shd w:val="clear" w:color="auto" w:fill="E0E0E0"/>
        <w:ind w:left="-624" w:right="-155" w:firstLine="0"/>
        <w:rPr>
          <w:rStyle w:val="lev"/>
          <w:rFonts w:asciiTheme="minorHAnsi" w:eastAsia="SimSun" w:hAnsiTheme="minorHAnsi" w:cstheme="minorHAnsi"/>
          <w:b/>
          <w:sz w:val="32"/>
          <w:szCs w:val="32"/>
        </w:rPr>
      </w:pPr>
      <w:r w:rsidRPr="00235CCE">
        <w:rPr>
          <w:rStyle w:val="lev"/>
          <w:rFonts w:asciiTheme="minorHAnsi" w:eastAsia="SimSun" w:hAnsiTheme="minorHAnsi" w:cstheme="minorHAnsi"/>
          <w:b/>
          <w:sz w:val="32"/>
          <w:szCs w:val="32"/>
        </w:rPr>
        <w:t>RÉSUMÉ DES COMPETENCES</w:t>
      </w:r>
    </w:p>
    <w:p w:rsidR="00235CCE" w:rsidRPr="00235CCE" w:rsidRDefault="00235CCE" w:rsidP="00235CCE">
      <w:pPr>
        <w:pStyle w:val="Address1"/>
        <w:numPr>
          <w:ilvl w:val="0"/>
          <w:numId w:val="15"/>
        </w:numP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235CCE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gestion de </w:t>
      </w:r>
      <w:r w:rsidR="00554C63" w:rsidRPr="00235CCE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stock, et</w:t>
      </w:r>
      <w:r w:rsidRPr="00235CCE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service d'achats.</w:t>
      </w:r>
    </w:p>
    <w:p w:rsidR="00235CCE" w:rsidRPr="00235CCE" w:rsidRDefault="00235CCE" w:rsidP="00235CCE">
      <w:pPr>
        <w:pStyle w:val="Address1"/>
        <w:numPr>
          <w:ilvl w:val="0"/>
          <w:numId w:val="15"/>
        </w:numP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235CCE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Ventes et Marketing.</w:t>
      </w:r>
    </w:p>
    <w:p w:rsidR="00235CCE" w:rsidRPr="00235CCE" w:rsidRDefault="00235CCE" w:rsidP="00235CCE">
      <w:pPr>
        <w:pStyle w:val="Address1"/>
        <w:numPr>
          <w:ilvl w:val="0"/>
          <w:numId w:val="15"/>
        </w:numP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235CCE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Service clientèle.</w:t>
      </w:r>
    </w:p>
    <w:p w:rsidR="00235CCE" w:rsidRDefault="006445D8" w:rsidP="00450197">
      <w:pPr>
        <w:pStyle w:val="Address1"/>
        <w:numPr>
          <w:ilvl w:val="0"/>
          <w:numId w:val="15"/>
        </w:numP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1A1F60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transport et logistique</w:t>
      </w:r>
      <w:r w:rsidR="00450197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.</w:t>
      </w:r>
    </w:p>
    <w:p w:rsidR="006445D8" w:rsidRPr="006445D8" w:rsidRDefault="006445D8" w:rsidP="006445D8">
      <w:pPr>
        <w:pStyle w:val="Address1"/>
        <w:ind w:left="360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</w:p>
    <w:p w:rsidR="002E1737" w:rsidRPr="00F70C89" w:rsidRDefault="004204F9" w:rsidP="00F70C89">
      <w:pPr>
        <w:pStyle w:val="Tit"/>
        <w:keepLines/>
        <w:suppressLineNumbers/>
        <w:shd w:val="clear" w:color="auto" w:fill="E0E0E0"/>
        <w:tabs>
          <w:tab w:val="left" w:pos="6343"/>
        </w:tabs>
        <w:ind w:left="-624" w:right="-227" w:firstLine="0"/>
        <w:rPr>
          <w:rStyle w:val="lev"/>
          <w:rFonts w:asciiTheme="minorHAnsi" w:eastAsia="SimSun" w:hAnsiTheme="minorHAnsi" w:cstheme="minorHAnsi"/>
          <w:bCs w:val="0"/>
          <w:sz w:val="32"/>
          <w:szCs w:val="32"/>
          <w:lang w:val="fr-FR"/>
        </w:rPr>
      </w:pPr>
      <w:r w:rsidRPr="005005B2">
        <w:rPr>
          <w:rStyle w:val="lev"/>
          <w:rFonts w:asciiTheme="minorHAnsi" w:eastAsia="SimSun" w:hAnsiTheme="minorHAnsi" w:cstheme="minorHAnsi"/>
          <w:b/>
          <w:sz w:val="32"/>
          <w:szCs w:val="32"/>
          <w:lang w:val="fr-FR"/>
        </w:rPr>
        <w:t>EXPERIENCES PROFESSIONNELLES</w:t>
      </w:r>
    </w:p>
    <w:p w:rsidR="007B6FCE" w:rsidRDefault="00554C63" w:rsidP="00BB2B29">
      <w:pPr>
        <w:pStyle w:val="NormalWeb"/>
        <w:spacing w:before="0" w:beforeAutospacing="0" w:after="0" w:afterAutospacing="0" w:line="276" w:lineRule="auto"/>
        <w:ind w:left="-283"/>
        <w:rPr>
          <w:rFonts w:ascii="Helvetica" w:hAnsi="Helvetica"/>
          <w:sz w:val="22"/>
          <w:szCs w:val="22"/>
          <w:shd w:val="clear" w:color="auto" w:fill="FFFFFF"/>
          <w:lang w:val="fr-FR" w:eastAsia="en-US"/>
        </w:rPr>
      </w:pPr>
      <w:r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 w:eastAsia="en-US"/>
        </w:rPr>
        <w:t>De</w:t>
      </w:r>
      <w:r w:rsidR="003D5268">
        <w:rPr>
          <w:rFonts w:ascii="Helvetica" w:hAnsi="Helvetica"/>
          <w:b/>
          <w:bCs/>
          <w:sz w:val="22"/>
          <w:szCs w:val="22"/>
          <w:shd w:val="clear" w:color="auto" w:fill="FFFFFF"/>
          <w:lang w:val="fr-FR" w:eastAsia="en-US"/>
        </w:rPr>
        <w:t xml:space="preserve">: </w:t>
      </w:r>
      <w:r w:rsidR="00D046CC" w:rsidRPr="00532E69">
        <w:rPr>
          <w:rFonts w:ascii="Helvetica" w:hAnsi="Helvetica"/>
          <w:b/>
          <w:sz w:val="22"/>
          <w:szCs w:val="22"/>
          <w:shd w:val="clear" w:color="auto" w:fill="FFFFFF"/>
          <w:lang w:val="fr-FR" w:eastAsia="en-US"/>
        </w:rPr>
        <w:t>Janvier</w:t>
      </w:r>
      <w:r w:rsidR="002C6117"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 w:eastAsia="en-US"/>
        </w:rPr>
        <w:t xml:space="preserve"> 201</w:t>
      </w:r>
      <w:r w:rsidR="00D046CC">
        <w:rPr>
          <w:rFonts w:ascii="Helvetica" w:hAnsi="Helvetica"/>
          <w:b/>
          <w:bCs/>
          <w:sz w:val="22"/>
          <w:szCs w:val="22"/>
          <w:shd w:val="clear" w:color="auto" w:fill="FFFFFF"/>
          <w:lang w:val="fr-FR" w:eastAsia="en-US"/>
        </w:rPr>
        <w:t>4</w:t>
      </w:r>
      <w:r w:rsidR="00BB2B29"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 w:eastAsia="en-US"/>
        </w:rPr>
        <w:t xml:space="preserve"> </w:t>
      </w:r>
      <w:r w:rsidR="00BB2B29" w:rsidRPr="00BB2B29">
        <w:rPr>
          <w:rFonts w:ascii="Helvetica" w:hAnsi="Helvetica"/>
          <w:b/>
          <w:bCs/>
          <w:sz w:val="22"/>
          <w:szCs w:val="22"/>
          <w:shd w:val="clear" w:color="auto" w:fill="FFFFFF"/>
          <w:lang w:val="fr-FR" w:eastAsia="en-US"/>
        </w:rPr>
        <w:t>à nos jours</w:t>
      </w:r>
      <w:r w:rsidR="004D428B"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>:</w:t>
      </w:r>
      <w:r w:rsidR="004D428B" w:rsidRPr="00BB2B29">
        <w:rPr>
          <w:rFonts w:ascii="Helvetica" w:hAnsi="Helvetica"/>
          <w:b/>
          <w:sz w:val="22"/>
          <w:szCs w:val="22"/>
          <w:shd w:val="clear" w:color="auto" w:fill="FFFFFF"/>
          <w:lang w:val="fr-FR" w:eastAsia="en-US"/>
        </w:rPr>
        <w:t xml:space="preserve"> </w:t>
      </w:r>
      <w:r w:rsidR="00BB2B29" w:rsidRPr="00BB2B29">
        <w:rPr>
          <w:rFonts w:ascii="Helvetica" w:hAnsi="Helvetica"/>
          <w:b/>
          <w:bCs/>
          <w:sz w:val="22"/>
          <w:szCs w:val="22"/>
          <w:shd w:val="clear" w:color="auto" w:fill="FFFFFF"/>
          <w:lang w:val="fr-FR" w:eastAsia="en-US"/>
        </w:rPr>
        <w:t xml:space="preserve">chauffeur poids lourd </w:t>
      </w:r>
      <w:r w:rsidR="00BB2B29"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 w:eastAsia="en-US"/>
        </w:rPr>
        <w:t>(</w:t>
      </w:r>
      <w:r w:rsidR="00BB2B29" w:rsidRPr="00BB2B29">
        <w:rPr>
          <w:rFonts w:ascii="Helvetica" w:hAnsi="Helvetica"/>
          <w:b/>
          <w:bCs/>
          <w:sz w:val="22"/>
          <w:szCs w:val="22"/>
          <w:shd w:val="clear" w:color="auto" w:fill="FFFFFF"/>
          <w:lang w:val="fr-FR" w:eastAsia="en-US"/>
        </w:rPr>
        <w:t>remorque</w:t>
      </w:r>
      <w:r w:rsidR="00BB2B29" w:rsidRPr="00532E69">
        <w:rPr>
          <w:rFonts w:ascii="Helvetica" w:hAnsi="Helvetica"/>
          <w:b/>
          <w:sz w:val="22"/>
          <w:szCs w:val="22"/>
          <w:shd w:val="clear" w:color="auto" w:fill="FFFFFF"/>
          <w:lang w:val="fr-FR" w:eastAsia="en-US"/>
        </w:rPr>
        <w:t>)</w:t>
      </w:r>
      <w:r w:rsidR="00BB2B29" w:rsidRPr="00BB2B29">
        <w:rPr>
          <w:rFonts w:ascii="Helvetica" w:hAnsi="Helvetica"/>
          <w:sz w:val="22"/>
          <w:szCs w:val="22"/>
          <w:shd w:val="clear" w:color="auto" w:fill="FFFFFF"/>
          <w:lang w:val="fr-FR" w:eastAsia="en-US"/>
        </w:rPr>
        <w:t xml:space="preserve"> </w:t>
      </w:r>
    </w:p>
    <w:p w:rsidR="00BB2B29" w:rsidRPr="00450197" w:rsidRDefault="007B6FCE" w:rsidP="00450197">
      <w:pPr>
        <w:pStyle w:val="NormalWeb"/>
        <w:spacing w:before="0" w:beforeAutospacing="0" w:after="0" w:afterAutospacing="0" w:line="276" w:lineRule="auto"/>
        <w:ind w:left="-283"/>
        <w:rPr>
          <w:rFonts w:ascii="Helvetica" w:hAnsi="Helvetica"/>
          <w:b/>
          <w:color w:val="333333"/>
          <w:sz w:val="22"/>
          <w:szCs w:val="22"/>
          <w:shd w:val="clear" w:color="auto" w:fill="FFFFFF"/>
          <w:lang w:val="fr-FR"/>
        </w:rPr>
      </w:pPr>
      <w:r>
        <w:rPr>
          <w:rFonts w:ascii="Helvetica" w:hAnsi="Helvetica"/>
          <w:sz w:val="22"/>
          <w:szCs w:val="22"/>
          <w:shd w:val="clear" w:color="auto" w:fill="FFFFFF"/>
          <w:lang w:val="fr-FR" w:eastAsia="en-US"/>
        </w:rPr>
        <w:t xml:space="preserve">        </w:t>
      </w:r>
      <w:r w:rsidR="00450197">
        <w:rPr>
          <w:rFonts w:ascii="Helvetica" w:hAnsi="Helvetica"/>
          <w:sz w:val="22"/>
          <w:szCs w:val="22"/>
          <w:shd w:val="clear" w:color="auto" w:fill="FFFFFF"/>
          <w:lang w:val="fr-FR" w:eastAsia="en-US"/>
        </w:rPr>
        <w:t xml:space="preserve"> </w:t>
      </w:r>
      <w:proofErr w:type="gramStart"/>
      <w:r w:rsidR="00207DF8" w:rsidRPr="00532E69">
        <w:rPr>
          <w:rFonts w:ascii="Helvetica" w:hAnsi="Helvetica"/>
          <w:b/>
          <w:sz w:val="22"/>
          <w:szCs w:val="22"/>
          <w:shd w:val="clear" w:color="auto" w:fill="FFFFFF"/>
          <w:lang w:val="fr-FR" w:eastAsia="en-US"/>
        </w:rPr>
        <w:t>au</w:t>
      </w:r>
      <w:proofErr w:type="gramEnd"/>
      <w:r w:rsidR="00207DF8" w:rsidRPr="00532E69">
        <w:rPr>
          <w:rFonts w:ascii="Helvetica" w:hAnsi="Helvetica"/>
          <w:b/>
          <w:sz w:val="22"/>
          <w:szCs w:val="22"/>
          <w:shd w:val="clear" w:color="auto" w:fill="FFFFFF"/>
          <w:lang w:val="fr-FR" w:eastAsia="en-US"/>
        </w:rPr>
        <w:t xml:space="preserve"> sein de</w:t>
      </w:r>
      <w:r w:rsidR="00BB2B29" w:rsidRPr="00532E69">
        <w:rPr>
          <w:rFonts w:ascii="Helvetica" w:hAnsi="Helvetica"/>
          <w:b/>
          <w:sz w:val="22"/>
          <w:szCs w:val="22"/>
          <w:shd w:val="clear" w:color="auto" w:fill="FFFFFF"/>
          <w:lang w:val="fr-FR" w:eastAsia="en-US"/>
        </w:rPr>
        <w:t xml:space="preserve"> </w:t>
      </w:r>
      <w:r w:rsidR="00B16B27" w:rsidRPr="00532E69">
        <w:rPr>
          <w:rFonts w:ascii="Helvetica" w:hAnsi="Helvetica"/>
          <w:b/>
          <w:sz w:val="22"/>
          <w:szCs w:val="22"/>
          <w:shd w:val="clear" w:color="auto" w:fill="FFFFFF"/>
          <w:lang w:val="fr-FR" w:eastAsia="en-US"/>
        </w:rPr>
        <w:t>société</w:t>
      </w:r>
      <w:r w:rsidR="00BB2B29" w:rsidRPr="00532E69">
        <w:rPr>
          <w:rFonts w:ascii="Helvetica" w:hAnsi="Helvetica"/>
          <w:b/>
          <w:color w:val="333333"/>
          <w:sz w:val="22"/>
          <w:szCs w:val="22"/>
          <w:shd w:val="clear" w:color="auto" w:fill="FFFFFF"/>
          <w:lang w:val="fr-FR" w:eastAsia="en-US"/>
        </w:rPr>
        <w:t xml:space="preserve"> </w:t>
      </w:r>
      <w:r w:rsidR="00BB2B29" w:rsidRPr="00BB2B29">
        <w:rPr>
          <w:rFonts w:ascii="Helvetica" w:hAnsi="Helvetica"/>
          <w:b/>
          <w:shd w:val="clear" w:color="auto" w:fill="FFFFFF"/>
          <w:lang w:val="fr-FR"/>
        </w:rPr>
        <w:t>IMO</w:t>
      </w:r>
      <w:r w:rsidR="005F5272" w:rsidRPr="005F5272">
        <w:rPr>
          <w:rFonts w:ascii="Helvetica" w:hAnsi="Helvetica"/>
          <w:b/>
          <w:shd w:val="clear" w:color="auto" w:fill="FFFFFF"/>
          <w:lang w:val="fr-FR"/>
        </w:rPr>
        <w:t>U</w:t>
      </w:r>
      <w:r w:rsidR="00BB2B29" w:rsidRPr="00BB2B29">
        <w:rPr>
          <w:rFonts w:ascii="Helvetica" w:hAnsi="Helvetica"/>
          <w:b/>
          <w:shd w:val="clear" w:color="auto" w:fill="FFFFFF"/>
          <w:lang w:val="fr-FR"/>
        </w:rPr>
        <w:t>JAR</w:t>
      </w:r>
      <w:r w:rsidR="005F5272">
        <w:rPr>
          <w:rFonts w:ascii="Helvetica" w:hAnsi="Helvetica"/>
          <w:b/>
          <w:shd w:val="clear" w:color="auto" w:fill="FFFFFF"/>
          <w:lang w:val="fr-FR"/>
        </w:rPr>
        <w:t>E</w:t>
      </w:r>
    </w:p>
    <w:p w:rsidR="00C9113B" w:rsidRPr="00532E69" w:rsidRDefault="00BB2B29" w:rsidP="00402AFA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ascii="Helvetica" w:hAnsi="Helvetica" w:cs="Helvetica"/>
          <w:color w:val="333333"/>
          <w:sz w:val="18"/>
          <w:szCs w:val="18"/>
          <w:lang w:val="fr-FR"/>
        </w:rPr>
        <w:t>préparer le camion avant le départ, nettoyage, lavage, vérification…</w:t>
      </w:r>
    </w:p>
    <w:p w:rsidR="00C9113B" w:rsidRDefault="00BB2B29" w:rsidP="00402AFA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cs="Arial"/>
          <w:color w:val="333333"/>
          <w:shd w:val="clear" w:color="auto" w:fill="FFFFFF"/>
          <w:lang w:val="fr-FR"/>
        </w:rPr>
        <w:t>superviser le chargement des marchandises</w:t>
      </w:r>
      <w:r w:rsidR="00C9113B" w:rsidRPr="005005B2">
        <w:rPr>
          <w:rFonts w:ascii="Helvetica" w:hAnsi="Helvetica"/>
          <w:color w:val="333333"/>
          <w:shd w:val="clear" w:color="auto" w:fill="FFFFFF"/>
          <w:lang w:val="fr-FR"/>
        </w:rPr>
        <w:t>.</w:t>
      </w:r>
    </w:p>
    <w:p w:rsidR="00BB2B29" w:rsidRPr="00BB2B29" w:rsidRDefault="00BB2B29" w:rsidP="00402AFA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cs="Arial"/>
          <w:color w:val="333333"/>
          <w:shd w:val="clear" w:color="auto" w:fill="FFFFFF"/>
          <w:lang w:val="fr-FR"/>
        </w:rPr>
        <w:t> respecter les conditions de sécurité en respectant les temps de pause obligatoires.</w:t>
      </w:r>
    </w:p>
    <w:p w:rsidR="00C9113B" w:rsidRPr="00BB2B29" w:rsidRDefault="00BB2B29" w:rsidP="00BB2B29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cs="Arial"/>
          <w:color w:val="333333"/>
          <w:shd w:val="clear" w:color="auto" w:fill="FFFFFF"/>
          <w:lang w:val="fr-FR"/>
        </w:rPr>
        <w:t>veiller sur les marchandises transportées. </w:t>
      </w:r>
    </w:p>
    <w:p w:rsidR="00C9113B" w:rsidRPr="005005B2" w:rsidRDefault="00BB2B29" w:rsidP="00402AFA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cs="Arial"/>
          <w:color w:val="333333"/>
          <w:shd w:val="clear" w:color="auto" w:fill="FFFFFF"/>
          <w:lang w:val="fr-FR"/>
        </w:rPr>
        <w:t>respecter les délais de livraison.</w:t>
      </w:r>
    </w:p>
    <w:p w:rsidR="00BB2B29" w:rsidRPr="00BB2B29" w:rsidRDefault="00BB2B29" w:rsidP="00402AFA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cs="Arial"/>
          <w:color w:val="333333"/>
          <w:shd w:val="clear" w:color="auto" w:fill="FFFFFF"/>
          <w:lang w:val="fr-FR"/>
        </w:rPr>
        <w:t> procéder à la livraison de la marchandise à la clientèle</w:t>
      </w:r>
    </w:p>
    <w:p w:rsidR="00BB2B29" w:rsidRPr="00BB2B29" w:rsidRDefault="00BB2B29" w:rsidP="00402AFA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cs="Arial"/>
          <w:color w:val="333333"/>
          <w:shd w:val="clear" w:color="auto" w:fill="FFFFFF"/>
          <w:lang w:val="fr-FR"/>
        </w:rPr>
        <w:t>superviser le déchargement de la marchandise</w:t>
      </w:r>
    </w:p>
    <w:p w:rsidR="00C9113B" w:rsidRDefault="00BB2B29" w:rsidP="00BB2B29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005B2">
        <w:rPr>
          <w:rFonts w:ascii="Helvetica" w:hAnsi="Helvetica"/>
          <w:color w:val="333333"/>
          <w:shd w:val="clear" w:color="auto" w:fill="FFFFFF"/>
          <w:lang w:val="fr-FR"/>
        </w:rPr>
        <w:t>Assurer l'entretien et la propreté du camion</w:t>
      </w:r>
    </w:p>
    <w:p w:rsidR="00BB2B29" w:rsidRDefault="00BB2B29" w:rsidP="00BB2B29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BB2B29">
        <w:rPr>
          <w:rFonts w:ascii="Helvetica" w:hAnsi="Helvetica"/>
          <w:color w:val="333333"/>
          <w:shd w:val="clear" w:color="auto" w:fill="FFFFFF"/>
          <w:lang w:val="fr-FR"/>
        </w:rPr>
        <w:t>mettre à jour les documents de bords, les bordereaux de livraison et l'ensemble des papiers réglementaires</w:t>
      </w:r>
      <w:r>
        <w:rPr>
          <w:rFonts w:ascii="Helvetica" w:hAnsi="Helvetica"/>
          <w:color w:val="333333"/>
          <w:shd w:val="clear" w:color="auto" w:fill="FFFFFF"/>
          <w:lang w:val="fr-FR"/>
        </w:rPr>
        <w:t>.</w:t>
      </w:r>
    </w:p>
    <w:p w:rsidR="00BB2B29" w:rsidRPr="00F70C89" w:rsidRDefault="00BB2B29" w:rsidP="00BB2B29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cs="Arial"/>
          <w:color w:val="333333"/>
          <w:shd w:val="clear" w:color="auto" w:fill="FFFFFF"/>
          <w:lang w:val="fr-FR"/>
        </w:rPr>
        <w:t xml:space="preserve"> représenter l’entreprise auprès des clients.</w:t>
      </w:r>
    </w:p>
    <w:p w:rsidR="00BB2B29" w:rsidRPr="006445D8" w:rsidRDefault="00BB2B29" w:rsidP="00F70C89">
      <w:pPr>
        <w:pStyle w:val="Corpsdetexte"/>
        <w:spacing w:after="20" w:line="276" w:lineRule="auto"/>
        <w:rPr>
          <w:rStyle w:val="lev"/>
          <w:rFonts w:ascii="Helvetica" w:hAnsi="Helvetica"/>
          <w:b/>
          <w:bCs w:val="0"/>
          <w:color w:val="333333"/>
          <w:shd w:val="clear" w:color="auto" w:fill="FFFFFF"/>
          <w:lang w:val="fr-FR"/>
        </w:rPr>
      </w:pPr>
    </w:p>
    <w:p w:rsidR="00402AFA" w:rsidRPr="00532E69" w:rsidRDefault="00C164D5" w:rsidP="00402AFA">
      <w:pPr>
        <w:pStyle w:val="Address1"/>
        <w:spacing w:line="276" w:lineRule="auto"/>
        <w:ind w:left="-283" w:right="850"/>
        <w:jc w:val="center"/>
        <w:rPr>
          <w:rFonts w:ascii="Helvetica" w:hAnsi="Helvetica"/>
          <w:b/>
          <w:sz w:val="22"/>
          <w:szCs w:val="22"/>
          <w:shd w:val="clear" w:color="auto" w:fill="FFFFFF"/>
          <w:lang w:val="fr-FR"/>
        </w:rPr>
      </w:pPr>
      <w:r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>De</w:t>
      </w:r>
      <w:r w:rsidR="00EE5EE8"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 xml:space="preserve">: </w:t>
      </w:r>
      <w:r w:rsidR="00FD357D"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>Novembre</w:t>
      </w:r>
      <w:r w:rsidR="00EE5EE8"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 xml:space="preserve"> 2012 au août 2013 :</w:t>
      </w:r>
      <w:r w:rsidR="00EE5EE8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</w:t>
      </w:r>
      <w:r w:rsidR="00EE5EE8"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>vendeur détail</w:t>
      </w:r>
      <w:r w:rsidR="00EE5EE8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 </w:t>
      </w:r>
      <w:r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>au sein de</w:t>
      </w:r>
      <w:r w:rsidR="00402AFA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D6090E"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>Damandis</w:t>
      </w:r>
      <w:proofErr w:type="spellEnd"/>
      <w:r w:rsidR="00D6090E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“</w:t>
      </w:r>
      <w:r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compagnie de </w:t>
      </w:r>
      <w:r w:rsidR="00402AFA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   </w:t>
      </w:r>
    </w:p>
    <w:p w:rsidR="00BB2B29" w:rsidRPr="00532E69" w:rsidRDefault="002E1737" w:rsidP="00450197">
      <w:pPr>
        <w:pStyle w:val="Address1"/>
        <w:spacing w:line="276" w:lineRule="auto"/>
        <w:ind w:left="-283" w:right="850"/>
        <w:rPr>
          <w:rStyle w:val="lev"/>
          <w:rFonts w:ascii="Helvetica" w:hAnsi="Helvetica"/>
          <w:sz w:val="22"/>
          <w:szCs w:val="22"/>
          <w:shd w:val="clear" w:color="auto" w:fill="FFFFFF"/>
          <w:lang w:val="fr-FR"/>
        </w:rPr>
      </w:pPr>
      <w:r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        </w:t>
      </w:r>
      <w:r w:rsidR="00402AFA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>Distribution</w:t>
      </w:r>
      <w:r w:rsidR="00C164D5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des produits alimentaires et cosmétiques”</w:t>
      </w:r>
      <w:r w:rsidR="00CA3C15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à Marrakech.</w:t>
      </w:r>
    </w:p>
    <w:p w:rsidR="005005B2" w:rsidRPr="005005B2" w:rsidRDefault="005005B2" w:rsidP="00402AFA">
      <w:pPr>
        <w:pStyle w:val="Address1"/>
        <w:numPr>
          <w:ilvl w:val="0"/>
          <w:numId w:val="15"/>
        </w:numPr>
        <w:spacing w:line="276" w:lineRule="auto"/>
        <w:jc w:val="left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présenter l'entreprise.</w:t>
      </w:r>
    </w:p>
    <w:p w:rsidR="005005B2" w:rsidRPr="005005B2" w:rsidRDefault="005005B2" w:rsidP="00402AFA">
      <w:pPr>
        <w:pStyle w:val="Address1"/>
        <w:numPr>
          <w:ilvl w:val="0"/>
          <w:numId w:val="15"/>
        </w:numPr>
        <w:spacing w:line="276" w:lineRule="auto"/>
        <w:jc w:val="left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Présentation des produits utilisant un catalogue</w:t>
      </w:r>
    </w:p>
    <w:p w:rsidR="005005B2" w:rsidRPr="005005B2" w:rsidRDefault="005005B2" w:rsidP="00402AFA">
      <w:pPr>
        <w:pStyle w:val="Address1"/>
        <w:numPr>
          <w:ilvl w:val="0"/>
          <w:numId w:val="15"/>
        </w:numPr>
        <w:spacing w:line="276" w:lineRule="auto"/>
        <w:jc w:val="left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gérer et développer une </w:t>
      </w:r>
      <w:hyperlink r:id="rId10" w:tooltip="Clientèle" w:history="1">
        <w:r w:rsidRPr="005005B2">
          <w:rPr>
            <w:rFonts w:ascii="Helvetica" w:hAnsi="Helvetica"/>
            <w:b/>
            <w:color w:val="333333"/>
            <w:sz w:val="20"/>
            <w:shd w:val="clear" w:color="auto" w:fill="FFFFFF"/>
            <w:lang w:val="fr-FR"/>
          </w:rPr>
          <w:t>clientèle</w:t>
        </w:r>
      </w:hyperlink>
    </w:p>
    <w:p w:rsidR="005005B2" w:rsidRPr="005005B2" w:rsidRDefault="005005B2" w:rsidP="00402AFA">
      <w:pPr>
        <w:pStyle w:val="Address1"/>
        <w:numPr>
          <w:ilvl w:val="0"/>
          <w:numId w:val="15"/>
        </w:numPr>
        <w:spacing w:line="276" w:lineRule="auto"/>
        <w:jc w:val="left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déceler les intentions d'achat et les transformer en décisions</w:t>
      </w:r>
    </w:p>
    <w:p w:rsidR="005005B2" w:rsidRPr="005005B2" w:rsidRDefault="005005B2" w:rsidP="00402AFA">
      <w:pPr>
        <w:pStyle w:val="Address1"/>
        <w:numPr>
          <w:ilvl w:val="0"/>
          <w:numId w:val="15"/>
        </w:numPr>
        <w:spacing w:line="276" w:lineRule="auto"/>
        <w:jc w:val="left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vendre les produits </w:t>
      </w:r>
      <w: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au</w:t>
      </w:r>
      <w:r w:rsidRP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x clients.</w:t>
      </w:r>
    </w:p>
    <w:p w:rsidR="005005B2" w:rsidRPr="005005B2" w:rsidRDefault="005005B2" w:rsidP="00402AFA">
      <w:pPr>
        <w:pStyle w:val="Address1"/>
        <w:numPr>
          <w:ilvl w:val="0"/>
          <w:numId w:val="15"/>
        </w:numPr>
        <w:spacing w:before="100" w:beforeAutospacing="1" w:after="100" w:afterAutospacing="1" w:line="276" w:lineRule="auto"/>
        <w:ind w:left="340"/>
        <w:jc w:val="left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donner aux clients, des informations sur les produits.</w:t>
      </w:r>
    </w:p>
    <w:p w:rsidR="005005B2" w:rsidRPr="005005B2" w:rsidRDefault="00456D9B" w:rsidP="00402AFA">
      <w:pPr>
        <w:pStyle w:val="Address1"/>
        <w:numPr>
          <w:ilvl w:val="0"/>
          <w:numId w:val="15"/>
        </w:numPr>
        <w:spacing w:before="100" w:beforeAutospacing="1" w:after="100" w:afterAutospacing="1" w:line="276" w:lineRule="auto"/>
        <w:ind w:left="340"/>
        <w:jc w:val="left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Prospecter </w:t>
      </w:r>
      <w:r w:rsidR="005005B2" w:rsidRP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de</w:t>
      </w:r>
      <w:r w:rsid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s</w:t>
      </w:r>
      <w:r w:rsidR="005005B2" w:rsidRP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nouveaux clients.</w:t>
      </w:r>
    </w:p>
    <w:p w:rsidR="005005B2" w:rsidRPr="005005B2" w:rsidRDefault="005005B2" w:rsidP="00402AFA">
      <w:pPr>
        <w:pStyle w:val="Address1"/>
        <w:numPr>
          <w:ilvl w:val="0"/>
          <w:numId w:val="15"/>
        </w:numPr>
        <w:spacing w:before="100" w:beforeAutospacing="1" w:after="100" w:afterAutospacing="1" w:line="276" w:lineRule="auto"/>
        <w:ind w:left="340"/>
        <w:jc w:val="left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Assurer l'entretien et la propreté du camion.</w:t>
      </w:r>
    </w:p>
    <w:p w:rsidR="005005B2" w:rsidRPr="005005B2" w:rsidRDefault="005005B2" w:rsidP="00402AFA">
      <w:pPr>
        <w:pStyle w:val="Address1"/>
        <w:numPr>
          <w:ilvl w:val="0"/>
          <w:numId w:val="15"/>
        </w:numPr>
        <w:spacing w:before="100" w:beforeAutospacing="1" w:after="100" w:afterAutospacing="1" w:line="276" w:lineRule="auto"/>
        <w:ind w:left="340"/>
        <w:jc w:val="left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Organiser et contrôler </w:t>
      </w:r>
      <w:r w:rsidR="00554C63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la</w:t>
      </w:r>
      <w:r w:rsidR="00554C63" w:rsidRP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marchandise chargée</w:t>
      </w:r>
      <w:r w:rsidRP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dans le camion. </w:t>
      </w:r>
    </w:p>
    <w:p w:rsidR="005005B2" w:rsidRPr="005005B2" w:rsidRDefault="005005B2" w:rsidP="00402AFA">
      <w:pPr>
        <w:pStyle w:val="Address1"/>
        <w:numPr>
          <w:ilvl w:val="0"/>
          <w:numId w:val="15"/>
        </w:numPr>
        <w:spacing w:before="100" w:beforeAutospacing="1" w:after="100" w:afterAutospacing="1" w:line="276" w:lineRule="auto"/>
        <w:ind w:left="340"/>
        <w:jc w:val="left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5005B2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verser le revenu des ventes de chaque jour dans la banque.</w:t>
      </w:r>
    </w:p>
    <w:p w:rsidR="00CA3C15" w:rsidRDefault="005005B2" w:rsidP="00402AF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340"/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</w:pPr>
      <w:r w:rsidRPr="005005B2"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  <w:t>faire le suivi de </w:t>
      </w:r>
      <w:hyperlink r:id="rId11" w:tooltip="Satisfaction" w:history="1">
        <w:r w:rsidRPr="005005B2">
          <w:rPr>
            <w:rFonts w:ascii="Helvetica" w:eastAsia="Times New Roman" w:hAnsi="Helvetica"/>
            <w:b/>
            <w:color w:val="333333"/>
            <w:sz w:val="20"/>
            <w:szCs w:val="20"/>
            <w:shd w:val="clear" w:color="auto" w:fill="FFFFFF"/>
            <w:lang w:val="fr-FR" w:eastAsia="en-US"/>
          </w:rPr>
          <w:t>satisfaction</w:t>
        </w:r>
      </w:hyperlink>
      <w:r w:rsidRPr="005005B2"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  <w:t> de la clientèle</w:t>
      </w:r>
      <w:r w:rsidR="007033EA"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  <w:t>.</w:t>
      </w:r>
    </w:p>
    <w:p w:rsidR="00D046CC" w:rsidRDefault="00D046CC" w:rsidP="00D046CC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</w:pPr>
    </w:p>
    <w:p w:rsidR="00D046CC" w:rsidRDefault="00D046CC" w:rsidP="00D046CC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</w:pPr>
    </w:p>
    <w:p w:rsidR="00D046CC" w:rsidRPr="007033EA" w:rsidRDefault="00D046CC" w:rsidP="00D046CC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</w:pPr>
    </w:p>
    <w:p w:rsidR="00402AFA" w:rsidRPr="00532E69" w:rsidRDefault="00554C63" w:rsidP="00BB2B29">
      <w:pPr>
        <w:pStyle w:val="Address1"/>
        <w:spacing w:line="276" w:lineRule="auto"/>
        <w:ind w:left="-283" w:right="850"/>
        <w:rPr>
          <w:rFonts w:ascii="Helvetica" w:hAnsi="Helvetica"/>
          <w:b/>
          <w:sz w:val="22"/>
          <w:szCs w:val="22"/>
          <w:shd w:val="clear" w:color="auto" w:fill="FFFFFF"/>
          <w:lang w:val="fr-FR"/>
        </w:rPr>
      </w:pPr>
      <w:r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>De</w:t>
      </w:r>
      <w:r w:rsidR="007422CD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>: janvier  2011 au oc</w:t>
      </w:r>
      <w:r w:rsidR="007422CD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>t</w:t>
      </w:r>
      <w:r w:rsidR="007422CD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obre </w:t>
      </w:r>
      <w:r w:rsidR="007033EA"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 xml:space="preserve"> 2012</w:t>
      </w:r>
      <w:r w:rsidR="008B271F"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 xml:space="preserve"> :</w:t>
      </w:r>
      <w:r w:rsidR="0088663C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</w:t>
      </w:r>
      <w:r w:rsidR="00F1266F" w:rsidRPr="00BB2B2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>chauffeur</w:t>
      </w:r>
      <w:r w:rsidR="00F722D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 xml:space="preserve"> </w:t>
      </w:r>
      <w:r w:rsidR="00F722D9" w:rsidRPr="00F722D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>livreur</w:t>
      </w:r>
      <w:r w:rsidR="00F1266F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</w:t>
      </w:r>
      <w:r w:rsidR="0088663C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au sein de </w:t>
      </w:r>
      <w:r w:rsidR="00B16B27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>société</w:t>
      </w:r>
      <w:r w:rsidR="00BB2B29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KRISSAM</w:t>
      </w:r>
      <w:r w:rsidR="00402AFA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</w:t>
      </w:r>
    </w:p>
    <w:p w:rsidR="0088663C" w:rsidRPr="00450197" w:rsidRDefault="00402AFA" w:rsidP="00450197">
      <w:pPr>
        <w:pStyle w:val="Address1"/>
        <w:spacing w:line="276" w:lineRule="auto"/>
        <w:ind w:left="-283" w:right="850"/>
        <w:jc w:val="center"/>
        <w:rPr>
          <w:rStyle w:val="lev"/>
          <w:rFonts w:ascii="Helvetica" w:hAnsi="Helvetica"/>
          <w:bCs w:val="0"/>
          <w:sz w:val="22"/>
          <w:szCs w:val="22"/>
          <w:shd w:val="clear" w:color="auto" w:fill="FFFFFF"/>
          <w:lang w:val="fr-FR"/>
        </w:rPr>
      </w:pPr>
      <w:r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    </w:t>
      </w:r>
      <w:r w:rsidR="002E1737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  </w:t>
      </w:r>
      <w:r w:rsidR="00F1266F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«Société </w:t>
      </w:r>
      <w:r w:rsidR="00F1266F" w:rsidRPr="00F1266F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>construction et travaux divers</w:t>
      </w:r>
      <w:r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>»</w:t>
      </w:r>
      <w:r w:rsidR="00266AC6" w:rsidRPr="00532E69">
        <w:rPr>
          <w:rFonts w:ascii="Helvetica" w:hAnsi="Helvetica"/>
          <w:b/>
          <w:bCs/>
          <w:sz w:val="22"/>
          <w:szCs w:val="22"/>
          <w:shd w:val="clear" w:color="auto" w:fill="FFFFFF"/>
          <w:lang w:val="fr-FR"/>
        </w:rPr>
        <w:t xml:space="preserve"> </w:t>
      </w:r>
      <w:r w:rsidR="00266AC6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>à</w:t>
      </w:r>
      <w:r w:rsidR="007033EA"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 xml:space="preserve"> </w:t>
      </w:r>
      <w:r w:rsidRPr="00532E69">
        <w:rPr>
          <w:rFonts w:ascii="Helvetica" w:hAnsi="Helvetica"/>
          <w:b/>
          <w:sz w:val="22"/>
          <w:szCs w:val="22"/>
          <w:shd w:val="clear" w:color="auto" w:fill="FFFFFF"/>
          <w:lang w:val="fr-FR"/>
        </w:rPr>
        <w:t>Ouarzazate.</w:t>
      </w:r>
    </w:p>
    <w:p w:rsidR="00F1266F" w:rsidRPr="00532E69" w:rsidRDefault="00F1266F" w:rsidP="00F1266F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ascii="Helvetica" w:hAnsi="Helvetica" w:cs="Helvetica"/>
          <w:color w:val="333333"/>
          <w:sz w:val="18"/>
          <w:szCs w:val="18"/>
          <w:lang w:val="fr-FR"/>
        </w:rPr>
        <w:t>préparer le camion avant le départ, nettoyage, lavage, vérification…</w:t>
      </w:r>
    </w:p>
    <w:p w:rsidR="00F722D9" w:rsidRPr="00F722D9" w:rsidRDefault="00F722D9" w:rsidP="00F722D9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cs="Arial"/>
          <w:color w:val="333333"/>
          <w:shd w:val="clear" w:color="auto" w:fill="FFFFFF"/>
          <w:lang w:val="fr-FR"/>
        </w:rPr>
        <w:t xml:space="preserve">superviser </w:t>
      </w:r>
      <w:r>
        <w:rPr>
          <w:rFonts w:cs="Arial"/>
          <w:color w:val="333333"/>
          <w:shd w:val="clear" w:color="auto" w:fill="FFFFFF"/>
          <w:lang w:val="fr-FR"/>
        </w:rPr>
        <w:t xml:space="preserve">a le </w:t>
      </w:r>
      <w:r w:rsidRPr="00532E69">
        <w:rPr>
          <w:rFonts w:cs="Arial"/>
          <w:color w:val="333333"/>
          <w:shd w:val="clear" w:color="auto" w:fill="FFFFFF"/>
          <w:lang w:val="fr-FR"/>
        </w:rPr>
        <w:t>chargement</w:t>
      </w:r>
      <w:r>
        <w:rPr>
          <w:rFonts w:cs="Arial"/>
          <w:color w:val="333333"/>
          <w:shd w:val="clear" w:color="auto" w:fill="FFFFFF"/>
          <w:lang w:val="fr-FR"/>
        </w:rPr>
        <w:t xml:space="preserve"> </w:t>
      </w:r>
      <w:r w:rsidRPr="005005B2">
        <w:rPr>
          <w:rFonts w:ascii="Helvetica" w:hAnsi="Helvetica"/>
          <w:color w:val="333333"/>
          <w:shd w:val="clear" w:color="auto" w:fill="FFFFFF"/>
          <w:lang w:val="fr-FR"/>
        </w:rPr>
        <w:t>et</w:t>
      </w:r>
      <w:r>
        <w:rPr>
          <w:rFonts w:ascii="Helvetica" w:hAnsi="Helvetica"/>
          <w:color w:val="333333"/>
          <w:shd w:val="clear" w:color="auto" w:fill="FFFFFF"/>
          <w:lang w:val="fr-FR"/>
        </w:rPr>
        <w:t xml:space="preserve"> le</w:t>
      </w:r>
      <w:r>
        <w:rPr>
          <w:rFonts w:cs="Arial"/>
          <w:color w:val="333333"/>
          <w:shd w:val="clear" w:color="auto" w:fill="FFFFFF"/>
          <w:lang w:val="fr-FR"/>
        </w:rPr>
        <w:t xml:space="preserve"> déchargement de </w:t>
      </w:r>
      <w:r w:rsidRPr="00532E69">
        <w:rPr>
          <w:rFonts w:cs="Arial"/>
          <w:color w:val="333333"/>
          <w:shd w:val="clear" w:color="auto" w:fill="FFFFFF"/>
          <w:lang w:val="fr-FR"/>
        </w:rPr>
        <w:t>marchandise</w:t>
      </w:r>
      <w:r>
        <w:rPr>
          <w:rFonts w:cs="Arial"/>
          <w:color w:val="333333"/>
          <w:shd w:val="clear" w:color="auto" w:fill="FFFFFF"/>
          <w:lang w:val="fr-FR"/>
        </w:rPr>
        <w:t>.</w:t>
      </w:r>
    </w:p>
    <w:p w:rsidR="00F1266F" w:rsidRPr="00BB2B29" w:rsidRDefault="00F1266F" w:rsidP="00F1266F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cs="Arial"/>
          <w:color w:val="333333"/>
          <w:shd w:val="clear" w:color="auto" w:fill="FFFFFF"/>
          <w:lang w:val="fr-FR"/>
        </w:rPr>
        <w:t>respecter les conditions de sécurité en respectant les temps de pause obligatoires.</w:t>
      </w:r>
    </w:p>
    <w:p w:rsidR="00F1266F" w:rsidRPr="00BB2B29" w:rsidRDefault="00F1266F" w:rsidP="00F1266F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cs="Arial"/>
          <w:color w:val="333333"/>
          <w:shd w:val="clear" w:color="auto" w:fill="FFFFFF"/>
          <w:lang w:val="fr-FR"/>
        </w:rPr>
        <w:t>veiller sur les marchandises transportées. </w:t>
      </w:r>
    </w:p>
    <w:p w:rsidR="00F1266F" w:rsidRPr="005005B2" w:rsidRDefault="00F1266F" w:rsidP="00F1266F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cs="Arial"/>
          <w:color w:val="333333"/>
          <w:shd w:val="clear" w:color="auto" w:fill="FFFFFF"/>
          <w:lang w:val="fr-FR"/>
        </w:rPr>
        <w:t>respecter les délais de livraison.</w:t>
      </w:r>
    </w:p>
    <w:p w:rsidR="00F1266F" w:rsidRPr="00BB2B29" w:rsidRDefault="00F1266F" w:rsidP="00F1266F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cs="Arial"/>
          <w:color w:val="333333"/>
          <w:shd w:val="clear" w:color="auto" w:fill="FFFFFF"/>
          <w:lang w:val="fr-FR"/>
        </w:rPr>
        <w:t> procéder à la livraison de la marchandise à la clientèle</w:t>
      </w:r>
    </w:p>
    <w:p w:rsidR="00F722D9" w:rsidRPr="00BB2B29" w:rsidRDefault="00F722D9" w:rsidP="00F1266F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F722D9">
        <w:rPr>
          <w:rFonts w:ascii="Helvetica" w:hAnsi="Helvetica"/>
          <w:color w:val="333333"/>
          <w:shd w:val="clear" w:color="auto" w:fill="FFFFFF"/>
          <w:lang w:val="fr-FR"/>
        </w:rPr>
        <w:t>Collecter les paiements</w:t>
      </w:r>
    </w:p>
    <w:p w:rsidR="00F1266F" w:rsidRDefault="00F1266F" w:rsidP="00F1266F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005B2">
        <w:rPr>
          <w:rFonts w:ascii="Helvetica" w:hAnsi="Helvetica"/>
          <w:color w:val="333333"/>
          <w:shd w:val="clear" w:color="auto" w:fill="FFFFFF"/>
          <w:lang w:val="fr-FR"/>
        </w:rPr>
        <w:t>Assurer l'entretien et la propreté du camion</w:t>
      </w:r>
    </w:p>
    <w:p w:rsidR="00F1266F" w:rsidRDefault="00F1266F" w:rsidP="00F1266F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BB2B29">
        <w:rPr>
          <w:rFonts w:ascii="Helvetica" w:hAnsi="Helvetica"/>
          <w:color w:val="333333"/>
          <w:shd w:val="clear" w:color="auto" w:fill="FFFFFF"/>
          <w:lang w:val="fr-FR"/>
        </w:rPr>
        <w:t>mettre à jour les documents de bords, les bordereaux de livraison et l'ensemble des papiers réglementaires</w:t>
      </w:r>
      <w:r>
        <w:rPr>
          <w:rFonts w:ascii="Helvetica" w:hAnsi="Helvetica"/>
          <w:color w:val="333333"/>
          <w:shd w:val="clear" w:color="auto" w:fill="FFFFFF"/>
          <w:lang w:val="fr-FR"/>
        </w:rPr>
        <w:t>.</w:t>
      </w:r>
    </w:p>
    <w:p w:rsidR="00F1266F" w:rsidRPr="00BB2B29" w:rsidRDefault="00F1266F" w:rsidP="00F1266F">
      <w:pPr>
        <w:pStyle w:val="Corpsdetexte"/>
        <w:numPr>
          <w:ilvl w:val="0"/>
          <w:numId w:val="12"/>
        </w:numPr>
        <w:spacing w:after="20" w:line="276" w:lineRule="auto"/>
        <w:rPr>
          <w:rFonts w:ascii="Helvetica" w:hAnsi="Helvetica"/>
          <w:color w:val="333333"/>
          <w:shd w:val="clear" w:color="auto" w:fill="FFFFFF"/>
          <w:lang w:val="fr-FR"/>
        </w:rPr>
      </w:pPr>
      <w:r w:rsidRPr="00532E69">
        <w:rPr>
          <w:rFonts w:cs="Arial"/>
          <w:color w:val="333333"/>
          <w:shd w:val="clear" w:color="auto" w:fill="FFFFFF"/>
          <w:lang w:val="fr-FR"/>
        </w:rPr>
        <w:t xml:space="preserve"> représenter l’entreprise auprès des clients.</w:t>
      </w:r>
    </w:p>
    <w:p w:rsidR="00EF1AE0" w:rsidRPr="00EF1AE0" w:rsidRDefault="004204F9" w:rsidP="00EF1AE0">
      <w:pPr>
        <w:pStyle w:val="Tit"/>
        <w:keepLines/>
        <w:suppressLineNumbers/>
        <w:shd w:val="clear" w:color="auto" w:fill="E0E0E0"/>
        <w:ind w:left="-510" w:right="-155" w:firstLine="0"/>
        <w:rPr>
          <w:rStyle w:val="lev"/>
          <w:rFonts w:asciiTheme="minorHAnsi" w:eastAsia="SimSun" w:hAnsiTheme="minorHAnsi" w:cstheme="minorHAnsi"/>
          <w:b/>
          <w:sz w:val="32"/>
          <w:szCs w:val="32"/>
          <w:lang w:val="fr-FR"/>
        </w:rPr>
      </w:pPr>
      <w:r>
        <w:rPr>
          <w:rStyle w:val="lev"/>
          <w:rFonts w:asciiTheme="minorHAnsi" w:eastAsia="SimSun" w:hAnsiTheme="minorHAnsi" w:cstheme="minorHAnsi"/>
          <w:b/>
          <w:sz w:val="32"/>
          <w:szCs w:val="32"/>
          <w:lang w:val="fr-FR"/>
        </w:rPr>
        <w:t>AUTRES COMPETENCES </w:t>
      </w:r>
    </w:p>
    <w:p w:rsidR="00137E06" w:rsidRPr="00EF1AE0" w:rsidRDefault="00E55700" w:rsidP="00402AFA">
      <w:pPr>
        <w:pStyle w:val="Address1"/>
        <w:numPr>
          <w:ilvl w:val="0"/>
          <w:numId w:val="15"/>
        </w:numPr>
        <w:spacing w:line="276" w:lineRule="auto"/>
        <w:rPr>
          <w:rFonts w:ascii="Helvetica" w:hAnsi="Helvetica"/>
          <w:bCs/>
          <w:color w:val="333333"/>
          <w:sz w:val="20"/>
          <w:shd w:val="clear" w:color="auto" w:fill="FFFFFF"/>
          <w:lang w:val="fr-FR"/>
        </w:rPr>
      </w:pPr>
      <w:r w:rsidRPr="00EF1AE0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Informatique :</w:t>
      </w:r>
      <w:r w:rsidR="00137E06" w:rsidRPr="00EF1AE0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Logiciels de bureautique : Word, Excel et power point.</w:t>
      </w:r>
    </w:p>
    <w:p w:rsidR="00EF1AE0" w:rsidRDefault="00EF1AE0" w:rsidP="00402AFA">
      <w:pPr>
        <w:pStyle w:val="Address1"/>
        <w:numPr>
          <w:ilvl w:val="0"/>
          <w:numId w:val="15"/>
        </w:numPr>
        <w:spacing w:line="276" w:lineRule="auto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EF1AE0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Permis de </w:t>
      </w:r>
      <w:r w:rsidR="00BB2B29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conduire catégories : </w:t>
      </w:r>
      <w:r w:rsidRPr="00BB2B29">
        <w:rPr>
          <w:rFonts w:ascii="Helvetica" w:hAnsi="Helvetica"/>
          <w:b/>
          <w:color w:val="333333"/>
          <w:sz w:val="28"/>
          <w:szCs w:val="28"/>
          <w:shd w:val="clear" w:color="auto" w:fill="FFFFFF"/>
          <w:lang w:val="fr-FR"/>
        </w:rPr>
        <w:t>B</w:t>
      </w:r>
      <w:r w:rsidR="00BB2B29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   </w:t>
      </w:r>
      <w:r w:rsidR="009322C8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     </w:t>
      </w:r>
      <w:r w:rsidR="00BB2B29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 en 12/2007</w:t>
      </w:r>
    </w:p>
    <w:p w:rsidR="00BB2B29" w:rsidRDefault="00BB2B29" w:rsidP="00BB2B29">
      <w:pPr>
        <w:pStyle w:val="Address1"/>
        <w:spacing w:line="276" w:lineRule="auto"/>
        <w:ind w:left="360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                                                  </w:t>
      </w:r>
      <w:r w:rsidRPr="00BB2B29">
        <w:rPr>
          <w:rFonts w:ascii="Helvetica" w:hAnsi="Helvetica"/>
          <w:b/>
          <w:color w:val="333333"/>
          <w:sz w:val="28"/>
          <w:szCs w:val="28"/>
          <w:shd w:val="clear" w:color="auto" w:fill="FFFFFF"/>
          <w:lang w:val="fr-FR"/>
        </w:rPr>
        <w:t>C</w:t>
      </w:r>
      <w: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   </w:t>
      </w:r>
      <w:r w:rsidR="009322C8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      </w:t>
      </w:r>
      <w: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 en 09 /2013</w:t>
      </w:r>
    </w:p>
    <w:p w:rsidR="00EF1AE0" w:rsidRDefault="00F70C89" w:rsidP="00F70C89">
      <w:pPr>
        <w:pStyle w:val="Address1"/>
        <w:spacing w:line="276" w:lineRule="auto"/>
        <w:ind w:left="360"/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            </w:t>
      </w:r>
      <w:r w:rsidR="00BB2B29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                                     </w:t>
      </w:r>
      <w:r w:rsidR="00BB2B29" w:rsidRPr="00BB2B29">
        <w:rPr>
          <w:rFonts w:ascii="Helvetica" w:hAnsi="Helvetica"/>
          <w:b/>
          <w:color w:val="333333"/>
          <w:sz w:val="28"/>
          <w:szCs w:val="28"/>
          <w:shd w:val="clear" w:color="auto" w:fill="FFFFFF"/>
          <w:lang w:val="fr-FR"/>
        </w:rPr>
        <w:t>EC_EB</w:t>
      </w:r>
      <w:r w:rsidR="00BB2B29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en 12/2013    </w:t>
      </w:r>
      <w: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                        </w:t>
      </w:r>
    </w:p>
    <w:p w:rsidR="00EF1AE0" w:rsidRPr="00EF1AE0" w:rsidRDefault="004204F9" w:rsidP="00EF1AE0">
      <w:pPr>
        <w:pStyle w:val="Tit"/>
        <w:keepLines/>
        <w:suppressLineNumbers/>
        <w:shd w:val="clear" w:color="auto" w:fill="E0E0E0"/>
        <w:ind w:left="-510" w:right="-155" w:firstLine="0"/>
        <w:rPr>
          <w:rStyle w:val="lev"/>
          <w:rFonts w:asciiTheme="minorHAnsi" w:eastAsia="SimSun" w:hAnsiTheme="minorHAnsi" w:cstheme="minorHAnsi"/>
          <w:b/>
          <w:sz w:val="32"/>
          <w:szCs w:val="32"/>
          <w:lang w:val="fr-FR"/>
        </w:rPr>
      </w:pPr>
      <w:r>
        <w:rPr>
          <w:rStyle w:val="lev"/>
          <w:rFonts w:asciiTheme="minorHAnsi" w:eastAsia="SimSun" w:hAnsiTheme="minorHAnsi" w:cstheme="minorHAnsi"/>
          <w:b/>
          <w:sz w:val="32"/>
          <w:szCs w:val="32"/>
          <w:lang w:val="fr-FR"/>
        </w:rPr>
        <w:t>LANGUES ET LOISIRS </w:t>
      </w:r>
    </w:p>
    <w:p w:rsidR="00EF1AE0" w:rsidRPr="00CB2D2C" w:rsidRDefault="00EF1AE0" w:rsidP="00EF1AE0">
      <w:pPr>
        <w:pStyle w:val="Address1"/>
        <w:numPr>
          <w:ilvl w:val="0"/>
          <w:numId w:val="15"/>
        </w:numP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</w:pPr>
      <w:r w:rsidRPr="005C3471">
        <w:rPr>
          <w:rFonts w:ascii="Helvetica" w:hAnsi="Helvetica"/>
          <w:b/>
          <w:color w:val="333333"/>
          <w:sz w:val="24"/>
          <w:szCs w:val="24"/>
          <w:shd w:val="clear" w:color="auto" w:fill="FFFFFF"/>
          <w:lang w:val="fr-FR"/>
        </w:rPr>
        <w:t>Langues</w:t>
      </w:r>
      <w:r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> : Arabe_</w:t>
      </w:r>
      <w:r w:rsidRPr="00EF1AE0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 berbère</w:t>
      </w:r>
      <w:r w:rsidR="00D6090E">
        <w:rPr>
          <w:rFonts w:ascii="Helvetica" w:hAnsi="Helvetica"/>
          <w:b/>
          <w:color w:val="333333"/>
          <w:sz w:val="20"/>
          <w:shd w:val="clear" w:color="auto" w:fill="FFFFFF"/>
          <w:lang w:val="fr-FR"/>
        </w:rPr>
        <w:t xml:space="preserve"> : langues maternelles </w:t>
      </w:r>
    </w:p>
    <w:p w:rsidR="00EF1AE0" w:rsidRPr="00EF1AE0" w:rsidRDefault="00D6090E" w:rsidP="00EF1AE0">
      <w:pPr>
        <w:pStyle w:val="Paragraphedeliste"/>
        <w:spacing w:before="120" w:after="140" w:line="276" w:lineRule="auto"/>
        <w:ind w:left="567"/>
        <w:rPr>
          <w:rStyle w:val="lev"/>
          <w:lang w:val="fr-FR"/>
        </w:rPr>
      </w:pPr>
      <w:r>
        <w:rPr>
          <w:rStyle w:val="lev"/>
          <w:lang w:val="fr-FR"/>
        </w:rPr>
        <w:t xml:space="preserve">                          </w:t>
      </w:r>
      <w:r w:rsidRPr="00D6090E"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  <w:t>Français</w:t>
      </w:r>
      <w:r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  <w:t xml:space="preserve"> </w:t>
      </w:r>
      <w:r w:rsidRPr="00D6090E"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  <w:t>: bon niveau</w:t>
      </w:r>
    </w:p>
    <w:p w:rsidR="00D6090E" w:rsidRDefault="00137E06" w:rsidP="00D6090E">
      <w:pPr>
        <w:spacing w:before="120" w:after="140" w:line="276" w:lineRule="auto"/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</w:pPr>
      <w:r w:rsidRPr="005005B2">
        <w:rPr>
          <w:rStyle w:val="lev"/>
          <w:lang w:val="fr-FR"/>
        </w:rPr>
        <w:t xml:space="preserve">                     </w:t>
      </w:r>
      <w:r w:rsidR="00E32205" w:rsidRPr="005005B2">
        <w:rPr>
          <w:rStyle w:val="lev"/>
          <w:lang w:val="fr-FR"/>
        </w:rPr>
        <w:t xml:space="preserve">  </w:t>
      </w:r>
      <w:r w:rsidRPr="005005B2">
        <w:rPr>
          <w:rStyle w:val="lev"/>
          <w:lang w:val="fr-FR"/>
        </w:rPr>
        <w:t xml:space="preserve"> </w:t>
      </w:r>
      <w:r w:rsidR="00E32205" w:rsidRPr="005005B2">
        <w:rPr>
          <w:rStyle w:val="lev"/>
          <w:lang w:val="fr-FR"/>
        </w:rPr>
        <w:t xml:space="preserve">     </w:t>
      </w:r>
      <w:r w:rsidR="00E55700" w:rsidRPr="005005B2">
        <w:rPr>
          <w:rStyle w:val="lev"/>
          <w:lang w:val="fr-FR"/>
        </w:rPr>
        <w:t xml:space="preserve"> </w:t>
      </w:r>
      <w:r w:rsidRPr="005005B2">
        <w:rPr>
          <w:rStyle w:val="lev"/>
          <w:lang w:val="fr-FR"/>
        </w:rPr>
        <w:t xml:space="preserve"> </w:t>
      </w:r>
      <w:r w:rsidR="00DC216A" w:rsidRPr="005005B2">
        <w:rPr>
          <w:rStyle w:val="lev"/>
          <w:lang w:val="fr-FR"/>
        </w:rPr>
        <w:t xml:space="preserve"> </w:t>
      </w:r>
      <w:r w:rsidR="00E55700" w:rsidRPr="005005B2">
        <w:rPr>
          <w:rStyle w:val="lev"/>
          <w:lang w:val="fr-FR"/>
        </w:rPr>
        <w:t xml:space="preserve"> </w:t>
      </w:r>
      <w:r w:rsidR="00D6090E">
        <w:rPr>
          <w:rStyle w:val="lev"/>
          <w:lang w:val="fr-FR"/>
        </w:rPr>
        <w:t xml:space="preserve"> </w:t>
      </w:r>
      <w:r w:rsidR="00DC216A" w:rsidRPr="005005B2">
        <w:rPr>
          <w:rStyle w:val="lev"/>
          <w:lang w:val="fr-FR"/>
        </w:rPr>
        <w:t xml:space="preserve"> </w:t>
      </w:r>
      <w:r w:rsidR="00DC216A" w:rsidRPr="00D6090E"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  <w:t>Anglais</w:t>
      </w:r>
      <w:r w:rsidR="00D6090E" w:rsidRPr="00D6090E">
        <w:rPr>
          <w:rFonts w:ascii="Helvetica" w:eastAsia="Times New Roman" w:hAnsi="Helvetica"/>
          <w:bCs/>
          <w:color w:val="333333"/>
          <w:sz w:val="20"/>
          <w:szCs w:val="20"/>
          <w:shd w:val="clear" w:color="auto" w:fill="FFFFFF"/>
          <w:lang w:eastAsia="en-US"/>
        </w:rPr>
        <w:t xml:space="preserve">   </w:t>
      </w:r>
      <w:r w:rsidR="00D6090E">
        <w:rPr>
          <w:rFonts w:ascii="Helvetica" w:eastAsia="Times New Roman" w:hAnsi="Helvetica"/>
          <w:bCs/>
          <w:color w:val="333333"/>
          <w:sz w:val="20"/>
          <w:szCs w:val="20"/>
          <w:shd w:val="clear" w:color="auto" w:fill="FFFFFF"/>
          <w:lang w:eastAsia="en-US"/>
        </w:rPr>
        <w:t xml:space="preserve"> </w:t>
      </w:r>
      <w:r w:rsidR="00D6090E" w:rsidRPr="00D6090E"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  <w:t>: bonnes notion</w:t>
      </w:r>
      <w:r w:rsidR="00737966"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  <w:t>s</w:t>
      </w:r>
      <w:r w:rsidRPr="00D6090E"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  <w:t>.</w:t>
      </w:r>
    </w:p>
    <w:p w:rsidR="00D6090E" w:rsidRPr="00D6090E" w:rsidRDefault="00D6090E" w:rsidP="00D6090E">
      <w:pPr>
        <w:pStyle w:val="Paragraphedeliste"/>
        <w:numPr>
          <w:ilvl w:val="0"/>
          <w:numId w:val="15"/>
        </w:numPr>
        <w:spacing w:before="120" w:after="140" w:line="276" w:lineRule="auto"/>
        <w:rPr>
          <w:rFonts w:ascii="Helvetica" w:eastAsia="Times New Roman" w:hAnsi="Helvetica"/>
          <w:b/>
          <w:color w:val="333333"/>
          <w:sz w:val="22"/>
          <w:szCs w:val="22"/>
          <w:shd w:val="clear" w:color="auto" w:fill="FFFFFF"/>
          <w:lang w:val="fr-FR" w:eastAsia="en-US"/>
        </w:rPr>
      </w:pPr>
      <w:r w:rsidRPr="005C3471">
        <w:rPr>
          <w:rFonts w:ascii="Helvetica" w:eastAsia="Times New Roman" w:hAnsi="Helvetica"/>
          <w:b/>
          <w:color w:val="333333"/>
          <w:shd w:val="clear" w:color="auto" w:fill="FFFFFF"/>
          <w:lang w:val="fr-FR" w:eastAsia="en-US"/>
        </w:rPr>
        <w:t>Loisirs</w:t>
      </w:r>
      <w:r w:rsidRPr="00D6090E">
        <w:rPr>
          <w:rFonts w:ascii="Helvetica" w:eastAsia="Times New Roman" w:hAnsi="Helvetica"/>
          <w:b/>
          <w:color w:val="333333"/>
          <w:sz w:val="22"/>
          <w:szCs w:val="22"/>
          <w:shd w:val="clear" w:color="auto" w:fill="FFFFFF"/>
          <w:lang w:val="fr-FR" w:eastAsia="en-US"/>
        </w:rPr>
        <w:t> :</w:t>
      </w:r>
      <w:r>
        <w:rPr>
          <w:rFonts w:ascii="Helvetica" w:eastAsia="Times New Roman" w:hAnsi="Helvetica"/>
          <w:b/>
          <w:color w:val="333333"/>
          <w:sz w:val="22"/>
          <w:szCs w:val="22"/>
          <w:shd w:val="clear" w:color="auto" w:fill="FFFFFF"/>
          <w:lang w:val="fr-FR" w:eastAsia="en-US"/>
        </w:rPr>
        <w:t xml:space="preserve"> </w:t>
      </w:r>
      <w:r w:rsidRPr="00D6090E"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  <w:t>Musique, Voyages, internet, sport</w:t>
      </w:r>
      <w:r>
        <w:rPr>
          <w:rFonts w:ascii="Helvetica" w:eastAsia="Times New Roman" w:hAnsi="Helvetica"/>
          <w:b/>
          <w:color w:val="333333"/>
          <w:sz w:val="20"/>
          <w:szCs w:val="20"/>
          <w:shd w:val="clear" w:color="auto" w:fill="FFFFFF"/>
          <w:lang w:val="fr-FR" w:eastAsia="en-US"/>
        </w:rPr>
        <w:t>.</w:t>
      </w:r>
    </w:p>
    <w:p w:rsidR="00EA356C" w:rsidRPr="005005B2" w:rsidRDefault="00EA356C" w:rsidP="00137E06">
      <w:pPr>
        <w:spacing w:before="120" w:after="140"/>
        <w:rPr>
          <w:rFonts w:ascii="Arial" w:hAnsi="Arial" w:cs="Arial"/>
          <w:b/>
          <w:bCs/>
          <w:sz w:val="22"/>
          <w:szCs w:val="22"/>
          <w:lang w:val="fr-FR"/>
        </w:rPr>
      </w:pPr>
    </w:p>
    <w:p w:rsidR="00137E06" w:rsidRPr="005005B2" w:rsidRDefault="00137E06" w:rsidP="00137E06">
      <w:pPr>
        <w:spacing w:before="120" w:after="140"/>
        <w:rPr>
          <w:rFonts w:ascii="Arial" w:hAnsi="Arial" w:cs="Arial"/>
          <w:b/>
          <w:bCs/>
          <w:color w:val="000000"/>
          <w:sz w:val="22"/>
          <w:szCs w:val="22"/>
          <w:lang w:val="fr-FR"/>
        </w:rPr>
      </w:pPr>
    </w:p>
    <w:sectPr w:rsidR="00137E06" w:rsidRPr="005005B2" w:rsidSect="005A253A">
      <w:pgSz w:w="11906" w:h="16838"/>
      <w:pgMar w:top="180" w:right="1106" w:bottom="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964" w:rsidRDefault="005E0964" w:rsidP="00CC4896">
      <w:r>
        <w:separator/>
      </w:r>
    </w:p>
  </w:endnote>
  <w:endnote w:type="continuationSeparator" w:id="0">
    <w:p w:rsidR="005E0964" w:rsidRDefault="005E0964" w:rsidP="00CC4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964" w:rsidRDefault="005E0964" w:rsidP="00CC4896">
      <w:r>
        <w:separator/>
      </w:r>
    </w:p>
  </w:footnote>
  <w:footnote w:type="continuationSeparator" w:id="0">
    <w:p w:rsidR="005E0964" w:rsidRDefault="005E0964" w:rsidP="00CC48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3C1"/>
      </v:shape>
    </w:pict>
  </w:numPicBullet>
  <w:abstractNum w:abstractNumId="0">
    <w:nsid w:val="04375AE5"/>
    <w:multiLevelType w:val="hybridMultilevel"/>
    <w:tmpl w:val="130609D8"/>
    <w:lvl w:ilvl="0" w:tplc="F1B081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">
    <w:nsid w:val="0DB46A79"/>
    <w:multiLevelType w:val="multilevel"/>
    <w:tmpl w:val="EE50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76D5A"/>
    <w:multiLevelType w:val="hybridMultilevel"/>
    <w:tmpl w:val="7A2EDDA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55C80"/>
    <w:multiLevelType w:val="hybridMultilevel"/>
    <w:tmpl w:val="B5B683DE"/>
    <w:lvl w:ilvl="0" w:tplc="040C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298E56C5"/>
    <w:multiLevelType w:val="hybridMultilevel"/>
    <w:tmpl w:val="2F5A0BFA"/>
    <w:lvl w:ilvl="0" w:tplc="8B6088F6">
      <w:start w:val="1"/>
      <w:numFmt w:val="bullet"/>
      <w:lvlText w:val=""/>
      <w:lvlJc w:val="left"/>
      <w:pPr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0A3A59"/>
    <w:multiLevelType w:val="hybridMultilevel"/>
    <w:tmpl w:val="6060A9AC"/>
    <w:lvl w:ilvl="0" w:tplc="8B6088F6">
      <w:start w:val="1"/>
      <w:numFmt w:val="bullet"/>
      <w:lvlText w:val=""/>
      <w:lvlJc w:val="left"/>
      <w:pPr>
        <w:ind w:left="437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6">
    <w:nsid w:val="30F84782"/>
    <w:multiLevelType w:val="hybridMultilevel"/>
    <w:tmpl w:val="30BCF7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37C78"/>
    <w:multiLevelType w:val="hybridMultilevel"/>
    <w:tmpl w:val="D062BFDC"/>
    <w:lvl w:ilvl="0" w:tplc="1584EA9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8">
    <w:nsid w:val="42230135"/>
    <w:multiLevelType w:val="hybridMultilevel"/>
    <w:tmpl w:val="2DD6E53C"/>
    <w:lvl w:ilvl="0" w:tplc="D7F0C7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22640"/>
    <w:multiLevelType w:val="hybridMultilevel"/>
    <w:tmpl w:val="281C1B2E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7C27C7"/>
    <w:multiLevelType w:val="multilevel"/>
    <w:tmpl w:val="6F5C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F82559"/>
    <w:multiLevelType w:val="hybridMultilevel"/>
    <w:tmpl w:val="BA48167C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D9341B"/>
    <w:multiLevelType w:val="hybridMultilevel"/>
    <w:tmpl w:val="73EE0A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D5C98"/>
    <w:multiLevelType w:val="hybridMultilevel"/>
    <w:tmpl w:val="F4AE5346"/>
    <w:lvl w:ilvl="0" w:tplc="8B6088F6">
      <w:start w:val="1"/>
      <w:numFmt w:val="bullet"/>
      <w:lvlText w:val="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DB59CD"/>
    <w:multiLevelType w:val="hybridMultilevel"/>
    <w:tmpl w:val="6D84C7A8"/>
    <w:lvl w:ilvl="0" w:tplc="040C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6C4C77E4"/>
    <w:multiLevelType w:val="multilevel"/>
    <w:tmpl w:val="9620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C8E44EF"/>
    <w:multiLevelType w:val="hybridMultilevel"/>
    <w:tmpl w:val="7A7C7DBC"/>
    <w:lvl w:ilvl="0" w:tplc="8B6088F6">
      <w:start w:val="1"/>
      <w:numFmt w:val="bullet"/>
      <w:lvlText w:val=""/>
      <w:lvlJc w:val="left"/>
      <w:pPr>
        <w:ind w:left="1080" w:hanging="360"/>
      </w:pPr>
      <w:rPr>
        <w:rFonts w:ascii="Webdings" w:hAnsi="Webdings" w:hint="default"/>
        <w:shadow/>
        <w:emboss w:val="0"/>
        <w:imprint w:val="0"/>
        <w:color w:val="0066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3A25F98"/>
    <w:multiLevelType w:val="hybridMultilevel"/>
    <w:tmpl w:val="F7565372"/>
    <w:lvl w:ilvl="0" w:tplc="040C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>
    <w:nsid w:val="7591177C"/>
    <w:multiLevelType w:val="hybridMultilevel"/>
    <w:tmpl w:val="1C86965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17"/>
  </w:num>
  <w:num w:numId="8">
    <w:abstractNumId w:val="14"/>
  </w:num>
  <w:num w:numId="9">
    <w:abstractNumId w:val="3"/>
  </w:num>
  <w:num w:numId="10">
    <w:abstractNumId w:val="12"/>
  </w:num>
  <w:num w:numId="11">
    <w:abstractNumId w:val="9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15"/>
  </w:num>
  <w:num w:numId="17">
    <w:abstractNumId w:val="4"/>
  </w:num>
  <w:num w:numId="18">
    <w:abstractNumId w:val="16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2FA1"/>
    <w:rsid w:val="000038CC"/>
    <w:rsid w:val="000146EC"/>
    <w:rsid w:val="00021993"/>
    <w:rsid w:val="00033958"/>
    <w:rsid w:val="000534D5"/>
    <w:rsid w:val="00053D83"/>
    <w:rsid w:val="00062090"/>
    <w:rsid w:val="00070348"/>
    <w:rsid w:val="00071C51"/>
    <w:rsid w:val="00080F7E"/>
    <w:rsid w:val="00082317"/>
    <w:rsid w:val="000902F3"/>
    <w:rsid w:val="0009137B"/>
    <w:rsid w:val="00094524"/>
    <w:rsid w:val="00097D08"/>
    <w:rsid w:val="000A49DE"/>
    <w:rsid w:val="000A7051"/>
    <w:rsid w:val="000B1678"/>
    <w:rsid w:val="000F51AF"/>
    <w:rsid w:val="00104E0C"/>
    <w:rsid w:val="00115A2E"/>
    <w:rsid w:val="00123D26"/>
    <w:rsid w:val="00124494"/>
    <w:rsid w:val="001358D0"/>
    <w:rsid w:val="00137E06"/>
    <w:rsid w:val="00144227"/>
    <w:rsid w:val="00155038"/>
    <w:rsid w:val="00167BE2"/>
    <w:rsid w:val="00184AAD"/>
    <w:rsid w:val="00185A59"/>
    <w:rsid w:val="00186146"/>
    <w:rsid w:val="00191C93"/>
    <w:rsid w:val="001B425E"/>
    <w:rsid w:val="001B5965"/>
    <w:rsid w:val="001D4B14"/>
    <w:rsid w:val="001E37EE"/>
    <w:rsid w:val="001E5023"/>
    <w:rsid w:val="001F002C"/>
    <w:rsid w:val="001F408D"/>
    <w:rsid w:val="001F6CEA"/>
    <w:rsid w:val="001F76DD"/>
    <w:rsid w:val="00203B70"/>
    <w:rsid w:val="00207DF8"/>
    <w:rsid w:val="00210479"/>
    <w:rsid w:val="002104FE"/>
    <w:rsid w:val="002170CD"/>
    <w:rsid w:val="00222534"/>
    <w:rsid w:val="00222943"/>
    <w:rsid w:val="00224258"/>
    <w:rsid w:val="00231743"/>
    <w:rsid w:val="00233451"/>
    <w:rsid w:val="00235CCE"/>
    <w:rsid w:val="00240305"/>
    <w:rsid w:val="00243976"/>
    <w:rsid w:val="002502FC"/>
    <w:rsid w:val="00255B4A"/>
    <w:rsid w:val="00266AC6"/>
    <w:rsid w:val="00282E81"/>
    <w:rsid w:val="00293952"/>
    <w:rsid w:val="0029482D"/>
    <w:rsid w:val="002A11B8"/>
    <w:rsid w:val="002A366E"/>
    <w:rsid w:val="002A3D1A"/>
    <w:rsid w:val="002A7651"/>
    <w:rsid w:val="002B06E5"/>
    <w:rsid w:val="002B6EEB"/>
    <w:rsid w:val="002C27E2"/>
    <w:rsid w:val="002C436E"/>
    <w:rsid w:val="002C57A5"/>
    <w:rsid w:val="002C6117"/>
    <w:rsid w:val="002D7D05"/>
    <w:rsid w:val="002E1737"/>
    <w:rsid w:val="002E23C5"/>
    <w:rsid w:val="002E7B2F"/>
    <w:rsid w:val="002F0FFE"/>
    <w:rsid w:val="002F3009"/>
    <w:rsid w:val="002F3A1F"/>
    <w:rsid w:val="00301D50"/>
    <w:rsid w:val="00304D34"/>
    <w:rsid w:val="00305C81"/>
    <w:rsid w:val="003147BD"/>
    <w:rsid w:val="00315993"/>
    <w:rsid w:val="00323920"/>
    <w:rsid w:val="00332A01"/>
    <w:rsid w:val="0033762E"/>
    <w:rsid w:val="00341110"/>
    <w:rsid w:val="003505A1"/>
    <w:rsid w:val="00355523"/>
    <w:rsid w:val="00361204"/>
    <w:rsid w:val="00362D7F"/>
    <w:rsid w:val="00367861"/>
    <w:rsid w:val="00372A4F"/>
    <w:rsid w:val="00377518"/>
    <w:rsid w:val="00384FF1"/>
    <w:rsid w:val="003859C9"/>
    <w:rsid w:val="00392868"/>
    <w:rsid w:val="00395759"/>
    <w:rsid w:val="00395CD6"/>
    <w:rsid w:val="003A10E5"/>
    <w:rsid w:val="003A59DE"/>
    <w:rsid w:val="003A777F"/>
    <w:rsid w:val="003B3582"/>
    <w:rsid w:val="003C0D3A"/>
    <w:rsid w:val="003D2D48"/>
    <w:rsid w:val="003D2F8C"/>
    <w:rsid w:val="003D2FA1"/>
    <w:rsid w:val="003D481D"/>
    <w:rsid w:val="003D5268"/>
    <w:rsid w:val="003E149B"/>
    <w:rsid w:val="003E30A7"/>
    <w:rsid w:val="003F4470"/>
    <w:rsid w:val="00402AFA"/>
    <w:rsid w:val="004077E3"/>
    <w:rsid w:val="0041560B"/>
    <w:rsid w:val="00415BFB"/>
    <w:rsid w:val="00416AB6"/>
    <w:rsid w:val="004204F9"/>
    <w:rsid w:val="004301A0"/>
    <w:rsid w:val="00430F10"/>
    <w:rsid w:val="00434660"/>
    <w:rsid w:val="00442B81"/>
    <w:rsid w:val="00447E84"/>
    <w:rsid w:val="00450197"/>
    <w:rsid w:val="00452447"/>
    <w:rsid w:val="00456D9B"/>
    <w:rsid w:val="00472827"/>
    <w:rsid w:val="00476FCC"/>
    <w:rsid w:val="00477BFA"/>
    <w:rsid w:val="00480A03"/>
    <w:rsid w:val="0048373E"/>
    <w:rsid w:val="0048604B"/>
    <w:rsid w:val="00493AA1"/>
    <w:rsid w:val="004953FB"/>
    <w:rsid w:val="004A1221"/>
    <w:rsid w:val="004A2D21"/>
    <w:rsid w:val="004A7065"/>
    <w:rsid w:val="004A765D"/>
    <w:rsid w:val="004B7D61"/>
    <w:rsid w:val="004C5C3E"/>
    <w:rsid w:val="004C7515"/>
    <w:rsid w:val="004D34B9"/>
    <w:rsid w:val="004D428B"/>
    <w:rsid w:val="004E6033"/>
    <w:rsid w:val="004E7615"/>
    <w:rsid w:val="004F1C5F"/>
    <w:rsid w:val="004F5BE0"/>
    <w:rsid w:val="005005B2"/>
    <w:rsid w:val="00500A36"/>
    <w:rsid w:val="005013E0"/>
    <w:rsid w:val="00504E57"/>
    <w:rsid w:val="005067A0"/>
    <w:rsid w:val="00507DCF"/>
    <w:rsid w:val="00507E50"/>
    <w:rsid w:val="00515EFA"/>
    <w:rsid w:val="00520FCF"/>
    <w:rsid w:val="005254BB"/>
    <w:rsid w:val="00532E69"/>
    <w:rsid w:val="005529E7"/>
    <w:rsid w:val="00554C63"/>
    <w:rsid w:val="0056346C"/>
    <w:rsid w:val="0057302A"/>
    <w:rsid w:val="0057788C"/>
    <w:rsid w:val="00582318"/>
    <w:rsid w:val="005853FE"/>
    <w:rsid w:val="00592F85"/>
    <w:rsid w:val="00597EBF"/>
    <w:rsid w:val="005A253A"/>
    <w:rsid w:val="005A7569"/>
    <w:rsid w:val="005B0464"/>
    <w:rsid w:val="005C1DE6"/>
    <w:rsid w:val="005C3471"/>
    <w:rsid w:val="005C538C"/>
    <w:rsid w:val="005D0DCE"/>
    <w:rsid w:val="005D7BE2"/>
    <w:rsid w:val="005E0964"/>
    <w:rsid w:val="005F19BD"/>
    <w:rsid w:val="005F5272"/>
    <w:rsid w:val="00604670"/>
    <w:rsid w:val="0060495A"/>
    <w:rsid w:val="0063084B"/>
    <w:rsid w:val="00635A9D"/>
    <w:rsid w:val="006445D8"/>
    <w:rsid w:val="0064596F"/>
    <w:rsid w:val="00650996"/>
    <w:rsid w:val="00661EB6"/>
    <w:rsid w:val="00674B68"/>
    <w:rsid w:val="006909F0"/>
    <w:rsid w:val="006970AE"/>
    <w:rsid w:val="006B2BD6"/>
    <w:rsid w:val="006B5CB2"/>
    <w:rsid w:val="006C0962"/>
    <w:rsid w:val="006E4387"/>
    <w:rsid w:val="006E5B8F"/>
    <w:rsid w:val="006F2029"/>
    <w:rsid w:val="006F6522"/>
    <w:rsid w:val="00701A6F"/>
    <w:rsid w:val="007033EA"/>
    <w:rsid w:val="00703BE1"/>
    <w:rsid w:val="00707B42"/>
    <w:rsid w:val="00710E48"/>
    <w:rsid w:val="007112F7"/>
    <w:rsid w:val="007124C6"/>
    <w:rsid w:val="00712F78"/>
    <w:rsid w:val="007202C6"/>
    <w:rsid w:val="007304B5"/>
    <w:rsid w:val="00735B1B"/>
    <w:rsid w:val="00737966"/>
    <w:rsid w:val="007422CD"/>
    <w:rsid w:val="00752AFF"/>
    <w:rsid w:val="00753CA0"/>
    <w:rsid w:val="007560A3"/>
    <w:rsid w:val="00770BA6"/>
    <w:rsid w:val="0077501E"/>
    <w:rsid w:val="00790A1F"/>
    <w:rsid w:val="007A7D8B"/>
    <w:rsid w:val="007B6FCE"/>
    <w:rsid w:val="007B7B9E"/>
    <w:rsid w:val="007C1F17"/>
    <w:rsid w:val="00806F0E"/>
    <w:rsid w:val="008151A9"/>
    <w:rsid w:val="008167A6"/>
    <w:rsid w:val="00824DD5"/>
    <w:rsid w:val="0082586C"/>
    <w:rsid w:val="00832566"/>
    <w:rsid w:val="00834665"/>
    <w:rsid w:val="00844278"/>
    <w:rsid w:val="00861F39"/>
    <w:rsid w:val="0086248D"/>
    <w:rsid w:val="00862A07"/>
    <w:rsid w:val="00875E65"/>
    <w:rsid w:val="0088663C"/>
    <w:rsid w:val="00895220"/>
    <w:rsid w:val="008B271F"/>
    <w:rsid w:val="008C09BD"/>
    <w:rsid w:val="008C6134"/>
    <w:rsid w:val="008D512C"/>
    <w:rsid w:val="0090189A"/>
    <w:rsid w:val="009121B6"/>
    <w:rsid w:val="0091609D"/>
    <w:rsid w:val="009322C8"/>
    <w:rsid w:val="00932CB8"/>
    <w:rsid w:val="00947105"/>
    <w:rsid w:val="009508E4"/>
    <w:rsid w:val="009650F3"/>
    <w:rsid w:val="00966212"/>
    <w:rsid w:val="009819CA"/>
    <w:rsid w:val="00983380"/>
    <w:rsid w:val="009A6E2F"/>
    <w:rsid w:val="009B7E63"/>
    <w:rsid w:val="009C3EB7"/>
    <w:rsid w:val="009D1486"/>
    <w:rsid w:val="009F136F"/>
    <w:rsid w:val="009F7077"/>
    <w:rsid w:val="00A01C6D"/>
    <w:rsid w:val="00A04300"/>
    <w:rsid w:val="00A141A7"/>
    <w:rsid w:val="00A22B7F"/>
    <w:rsid w:val="00A3149C"/>
    <w:rsid w:val="00A34E4A"/>
    <w:rsid w:val="00A35798"/>
    <w:rsid w:val="00A35F52"/>
    <w:rsid w:val="00A426EF"/>
    <w:rsid w:val="00A44B74"/>
    <w:rsid w:val="00A52373"/>
    <w:rsid w:val="00A5608A"/>
    <w:rsid w:val="00A600A1"/>
    <w:rsid w:val="00A6180E"/>
    <w:rsid w:val="00A62220"/>
    <w:rsid w:val="00A70A01"/>
    <w:rsid w:val="00A750AA"/>
    <w:rsid w:val="00A7723C"/>
    <w:rsid w:val="00A77678"/>
    <w:rsid w:val="00A83F09"/>
    <w:rsid w:val="00A8462C"/>
    <w:rsid w:val="00A93F3B"/>
    <w:rsid w:val="00AA6B15"/>
    <w:rsid w:val="00AB1E90"/>
    <w:rsid w:val="00AB2EB6"/>
    <w:rsid w:val="00AD26E1"/>
    <w:rsid w:val="00AD293B"/>
    <w:rsid w:val="00AD5450"/>
    <w:rsid w:val="00AD7750"/>
    <w:rsid w:val="00AF006B"/>
    <w:rsid w:val="00AF299D"/>
    <w:rsid w:val="00AF4D51"/>
    <w:rsid w:val="00B02DCD"/>
    <w:rsid w:val="00B16B27"/>
    <w:rsid w:val="00B42EEE"/>
    <w:rsid w:val="00B4378A"/>
    <w:rsid w:val="00B4758D"/>
    <w:rsid w:val="00B47640"/>
    <w:rsid w:val="00B57152"/>
    <w:rsid w:val="00B57957"/>
    <w:rsid w:val="00B61B66"/>
    <w:rsid w:val="00B71AF3"/>
    <w:rsid w:val="00B75B18"/>
    <w:rsid w:val="00B813D3"/>
    <w:rsid w:val="00B902B9"/>
    <w:rsid w:val="00BA01D8"/>
    <w:rsid w:val="00BA28D4"/>
    <w:rsid w:val="00BB2B29"/>
    <w:rsid w:val="00BC689B"/>
    <w:rsid w:val="00BD4CA6"/>
    <w:rsid w:val="00BD6C4E"/>
    <w:rsid w:val="00BE2394"/>
    <w:rsid w:val="00BE4647"/>
    <w:rsid w:val="00BF6AF0"/>
    <w:rsid w:val="00C15071"/>
    <w:rsid w:val="00C164D5"/>
    <w:rsid w:val="00C26F50"/>
    <w:rsid w:val="00C40261"/>
    <w:rsid w:val="00C40F4B"/>
    <w:rsid w:val="00C43751"/>
    <w:rsid w:val="00C5052C"/>
    <w:rsid w:val="00C50E22"/>
    <w:rsid w:val="00C53365"/>
    <w:rsid w:val="00C60BB7"/>
    <w:rsid w:val="00C626FB"/>
    <w:rsid w:val="00C825C3"/>
    <w:rsid w:val="00C84E98"/>
    <w:rsid w:val="00C9113B"/>
    <w:rsid w:val="00CA3C15"/>
    <w:rsid w:val="00CA40BB"/>
    <w:rsid w:val="00CA5C5D"/>
    <w:rsid w:val="00CB0BCE"/>
    <w:rsid w:val="00CB2D2C"/>
    <w:rsid w:val="00CB3815"/>
    <w:rsid w:val="00CC2C98"/>
    <w:rsid w:val="00CC4896"/>
    <w:rsid w:val="00CD5A99"/>
    <w:rsid w:val="00CE1673"/>
    <w:rsid w:val="00CF2493"/>
    <w:rsid w:val="00CF4D80"/>
    <w:rsid w:val="00D046CC"/>
    <w:rsid w:val="00D10C6A"/>
    <w:rsid w:val="00D14599"/>
    <w:rsid w:val="00D22645"/>
    <w:rsid w:val="00D272F4"/>
    <w:rsid w:val="00D528C2"/>
    <w:rsid w:val="00D6090E"/>
    <w:rsid w:val="00D63874"/>
    <w:rsid w:val="00D67959"/>
    <w:rsid w:val="00D7201E"/>
    <w:rsid w:val="00D960DD"/>
    <w:rsid w:val="00DA1CD1"/>
    <w:rsid w:val="00DA60F7"/>
    <w:rsid w:val="00DB29F4"/>
    <w:rsid w:val="00DB7B06"/>
    <w:rsid w:val="00DC07DB"/>
    <w:rsid w:val="00DC18AE"/>
    <w:rsid w:val="00DC216A"/>
    <w:rsid w:val="00DD14D4"/>
    <w:rsid w:val="00DF117A"/>
    <w:rsid w:val="00DF27F3"/>
    <w:rsid w:val="00DF280D"/>
    <w:rsid w:val="00DF2E2C"/>
    <w:rsid w:val="00DF4B19"/>
    <w:rsid w:val="00DF5DEF"/>
    <w:rsid w:val="00DF7925"/>
    <w:rsid w:val="00DF7E49"/>
    <w:rsid w:val="00E0002D"/>
    <w:rsid w:val="00E20AA6"/>
    <w:rsid w:val="00E255AE"/>
    <w:rsid w:val="00E25F5C"/>
    <w:rsid w:val="00E314F0"/>
    <w:rsid w:val="00E32205"/>
    <w:rsid w:val="00E37E04"/>
    <w:rsid w:val="00E425C0"/>
    <w:rsid w:val="00E4566D"/>
    <w:rsid w:val="00E46DAA"/>
    <w:rsid w:val="00E55700"/>
    <w:rsid w:val="00E70121"/>
    <w:rsid w:val="00E8187F"/>
    <w:rsid w:val="00E822AF"/>
    <w:rsid w:val="00E82BF4"/>
    <w:rsid w:val="00E82DEE"/>
    <w:rsid w:val="00E90ED6"/>
    <w:rsid w:val="00EA1229"/>
    <w:rsid w:val="00EA356C"/>
    <w:rsid w:val="00EB09A7"/>
    <w:rsid w:val="00EB4A92"/>
    <w:rsid w:val="00EB54C9"/>
    <w:rsid w:val="00EB75F8"/>
    <w:rsid w:val="00EC3FDD"/>
    <w:rsid w:val="00EC7D5B"/>
    <w:rsid w:val="00ED42F4"/>
    <w:rsid w:val="00ED6AFE"/>
    <w:rsid w:val="00EE4772"/>
    <w:rsid w:val="00EE5EE8"/>
    <w:rsid w:val="00EF1AE0"/>
    <w:rsid w:val="00EF2EFA"/>
    <w:rsid w:val="00F03ED9"/>
    <w:rsid w:val="00F1266F"/>
    <w:rsid w:val="00F178BA"/>
    <w:rsid w:val="00F20731"/>
    <w:rsid w:val="00F246C3"/>
    <w:rsid w:val="00F5090D"/>
    <w:rsid w:val="00F602F4"/>
    <w:rsid w:val="00F70C89"/>
    <w:rsid w:val="00F71ADE"/>
    <w:rsid w:val="00F722D9"/>
    <w:rsid w:val="00F73CFF"/>
    <w:rsid w:val="00F74B6E"/>
    <w:rsid w:val="00F80EE7"/>
    <w:rsid w:val="00F86559"/>
    <w:rsid w:val="00FA583E"/>
    <w:rsid w:val="00FB1A2D"/>
    <w:rsid w:val="00FB3AFC"/>
    <w:rsid w:val="00FC1E28"/>
    <w:rsid w:val="00FC6E4C"/>
    <w:rsid w:val="00FD357D"/>
    <w:rsid w:val="00FD6075"/>
    <w:rsid w:val="00FE14E8"/>
    <w:rsid w:val="00FE44C3"/>
    <w:rsid w:val="00FE46D7"/>
    <w:rsid w:val="00FF5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7A0"/>
    <w:rPr>
      <w:rFonts w:eastAsia="SimSun"/>
      <w:sz w:val="24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67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5067A0"/>
    <w:rPr>
      <w:color w:val="0000FF"/>
      <w:u w:val="single"/>
    </w:rPr>
  </w:style>
  <w:style w:type="paragraph" w:styleId="NormalWeb">
    <w:name w:val="Normal (Web)"/>
    <w:basedOn w:val="Normal"/>
    <w:rsid w:val="00255B4A"/>
    <w:pPr>
      <w:spacing w:before="100" w:beforeAutospacing="1" w:after="100" w:afterAutospacing="1"/>
    </w:pPr>
    <w:rPr>
      <w:rFonts w:eastAsia="Times New Roman"/>
      <w:lang w:eastAsia="fr-FR"/>
    </w:rPr>
  </w:style>
  <w:style w:type="paragraph" w:styleId="En-tte">
    <w:name w:val="header"/>
    <w:basedOn w:val="Normal"/>
    <w:link w:val="En-tteCar"/>
    <w:rsid w:val="00CC48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C4896"/>
    <w:rPr>
      <w:rFonts w:eastAsia="SimSun"/>
      <w:sz w:val="24"/>
      <w:szCs w:val="24"/>
      <w:lang w:eastAsia="zh-CN"/>
    </w:rPr>
  </w:style>
  <w:style w:type="paragraph" w:styleId="Pieddepage">
    <w:name w:val="footer"/>
    <w:basedOn w:val="Normal"/>
    <w:link w:val="PieddepageCar"/>
    <w:rsid w:val="00CC48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C4896"/>
    <w:rPr>
      <w:rFonts w:eastAsia="SimSun"/>
      <w:sz w:val="24"/>
      <w:szCs w:val="24"/>
      <w:lang w:eastAsia="zh-CN"/>
    </w:rPr>
  </w:style>
  <w:style w:type="paragraph" w:styleId="Paragraphedeliste">
    <w:name w:val="List Paragraph"/>
    <w:basedOn w:val="Normal"/>
    <w:uiPriority w:val="34"/>
    <w:qFormat/>
    <w:rsid w:val="00EC7D5B"/>
    <w:pPr>
      <w:ind w:left="720"/>
      <w:contextualSpacing/>
    </w:pPr>
  </w:style>
  <w:style w:type="character" w:styleId="lev">
    <w:name w:val="Strong"/>
    <w:basedOn w:val="Policepardfaut"/>
    <w:qFormat/>
    <w:rsid w:val="00E55700"/>
    <w:rPr>
      <w:b/>
      <w:bCs/>
    </w:rPr>
  </w:style>
  <w:style w:type="character" w:styleId="Accentuation">
    <w:name w:val="Emphasis"/>
    <w:basedOn w:val="Policepardfaut"/>
    <w:uiPriority w:val="20"/>
    <w:qFormat/>
    <w:rsid w:val="00C40F4B"/>
    <w:rPr>
      <w:i/>
      <w:iCs/>
    </w:rPr>
  </w:style>
  <w:style w:type="paragraph" w:styleId="Textedebulles">
    <w:name w:val="Balloon Text"/>
    <w:basedOn w:val="Normal"/>
    <w:link w:val="TextedebullesCar"/>
    <w:rsid w:val="004A706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A7065"/>
    <w:rPr>
      <w:rFonts w:ascii="Tahoma" w:eastAsia="SimSun" w:hAnsi="Tahoma" w:cs="Tahoma"/>
      <w:sz w:val="16"/>
      <w:szCs w:val="16"/>
      <w:lang w:eastAsia="zh-CN"/>
    </w:rPr>
  </w:style>
  <w:style w:type="paragraph" w:customStyle="1" w:styleId="Tit">
    <w:name w:val="Tit"/>
    <w:basedOn w:val="Normal"/>
    <w:rsid w:val="004D428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eastAsia="Times New Roman"/>
      <w:b/>
      <w:szCs w:val="20"/>
      <w:lang w:eastAsia="en-US"/>
    </w:rPr>
  </w:style>
  <w:style w:type="paragraph" w:customStyle="1" w:styleId="Address1">
    <w:name w:val="Address 1"/>
    <w:basedOn w:val="Normal"/>
    <w:link w:val="Address1Char"/>
    <w:rsid w:val="00C9113B"/>
    <w:pPr>
      <w:spacing w:line="160" w:lineRule="atLeast"/>
      <w:jc w:val="both"/>
    </w:pPr>
    <w:rPr>
      <w:rFonts w:ascii="Arial" w:eastAsia="Times New Roman" w:hAnsi="Arial"/>
      <w:sz w:val="14"/>
      <w:szCs w:val="20"/>
      <w:lang w:eastAsia="en-US"/>
    </w:rPr>
  </w:style>
  <w:style w:type="character" w:customStyle="1" w:styleId="Address1Char">
    <w:name w:val="Address 1 Char"/>
    <w:link w:val="Address1"/>
    <w:rsid w:val="00C9113B"/>
    <w:rPr>
      <w:rFonts w:ascii="Arial" w:hAnsi="Arial"/>
      <w:sz w:val="14"/>
      <w:lang w:val="en-US" w:eastAsia="en-US"/>
    </w:rPr>
  </w:style>
  <w:style w:type="paragraph" w:styleId="Corpsdetexte">
    <w:name w:val="Body Text"/>
    <w:basedOn w:val="Normal"/>
    <w:link w:val="CorpsdetexteCar"/>
    <w:rsid w:val="00703BE1"/>
    <w:rPr>
      <w:rFonts w:ascii="Arial" w:eastAsia="Times New Roman" w:hAnsi="Arial"/>
      <w:b/>
      <w:sz w:val="20"/>
      <w:szCs w:val="20"/>
      <w:lang w:eastAsia="en-US"/>
    </w:rPr>
  </w:style>
  <w:style w:type="character" w:customStyle="1" w:styleId="CorpsdetexteCar">
    <w:name w:val="Corps de texte Car"/>
    <w:basedOn w:val="Policepardfaut"/>
    <w:link w:val="Corpsdetexte"/>
    <w:rsid w:val="00703BE1"/>
    <w:rPr>
      <w:rFonts w:ascii="Arial" w:hAnsi="Arial"/>
      <w:b/>
      <w:lang w:val="en-US" w:eastAsia="en-US"/>
    </w:rPr>
  </w:style>
  <w:style w:type="character" w:customStyle="1" w:styleId="apple-converted-space">
    <w:name w:val="apple-converted-space"/>
    <w:basedOn w:val="Policepardfaut"/>
    <w:rsid w:val="005005B2"/>
  </w:style>
  <w:style w:type="paragraph" w:styleId="Notedebasdepage">
    <w:name w:val="footnote text"/>
    <w:basedOn w:val="Normal"/>
    <w:link w:val="NotedebasdepageCar"/>
    <w:rsid w:val="00A600A1"/>
    <w:rPr>
      <w:rFonts w:eastAsia="Times New Roman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rsid w:val="00A600A1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.wikipedia.org/wiki/Satisfa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r.wikipedia.org/wiki/Client%C3%A8l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ssamkrim@outlook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zigh\Desktop\aissam%20cv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2479E-80FA-400E-80DF-983AB9FA8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aissam cv </Template>
  <TotalTime>697</TotalTime>
  <Pages>2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Fatima  AMEZOUAR</vt:lpstr>
    </vt:vector>
  </TitlesOfParts>
  <Company>Unicornis</Company>
  <LinksUpToDate>false</LinksUpToDate>
  <CharactersWithSpaces>3656</CharactersWithSpaces>
  <SharedDoc>false</SharedDoc>
  <HLinks>
    <vt:vector size="6" baseType="variant">
      <vt:variant>
        <vt:i4>7536706</vt:i4>
      </vt:variant>
      <vt:variant>
        <vt:i4>0</vt:i4>
      </vt:variant>
      <vt:variant>
        <vt:i4>0</vt:i4>
      </vt:variant>
      <vt:variant>
        <vt:i4>5</vt:i4>
      </vt:variant>
      <vt:variant>
        <vt:lpwstr>mailto:issamkrim@outlook.fr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Fatima  AMEZOUAR</dc:title>
  <dc:creator>amazigh</dc:creator>
  <cp:lastModifiedBy>pc</cp:lastModifiedBy>
  <cp:revision>94</cp:revision>
  <cp:lastPrinted>2016-08-18T15:31:00Z</cp:lastPrinted>
  <dcterms:created xsi:type="dcterms:W3CDTF">2014-06-11T15:39:00Z</dcterms:created>
  <dcterms:modified xsi:type="dcterms:W3CDTF">2018-10-02T23:09:00Z</dcterms:modified>
</cp:coreProperties>
</file>