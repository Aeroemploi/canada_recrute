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26" w:rsidRDefault="00B16B76">
      <w:pPr>
        <w:sectPr w:rsidR="00F93E26" w:rsidSect="00F93E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90D0C00" wp14:editId="04924833">
                <wp:simplePos x="0" y="0"/>
                <wp:positionH relativeFrom="page">
                  <wp:align>left</wp:align>
                </wp:positionH>
                <wp:positionV relativeFrom="paragraph">
                  <wp:posOffset>-623570</wp:posOffset>
                </wp:positionV>
                <wp:extent cx="7563485" cy="1685925"/>
                <wp:effectExtent l="0" t="0" r="0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1685925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8067A" id="Rectangle 55" o:spid="_x0000_s1026" style="position:absolute;margin-left:0;margin-top:-49.1pt;width:595.55pt;height:132.7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" fillcolor="#00aea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E3EEF" wp14:editId="096120EF">
                <wp:simplePos x="0" y="0"/>
                <wp:positionH relativeFrom="column">
                  <wp:posOffset>367030</wp:posOffset>
                </wp:positionH>
                <wp:positionV relativeFrom="paragraph">
                  <wp:posOffset>14605</wp:posOffset>
                </wp:positionV>
                <wp:extent cx="1831340" cy="1181100"/>
                <wp:effectExtent l="0" t="0" r="0" b="0"/>
                <wp:wrapThrough wrapText="bothSides">
                  <wp:wrapPolygon edited="0">
                    <wp:start x="449" y="0"/>
                    <wp:lineTo x="449" y="21252"/>
                    <wp:lineTo x="20896" y="21252"/>
                    <wp:lineTo x="20896" y="0"/>
                    <wp:lineTo x="449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291" w:rsidRDefault="00E9350A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Zone 20 </w:t>
                            </w:r>
                            <w:r w:rsidR="00600357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</w:t>
                            </w:r>
                            <w:r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140 appart 16</w:t>
                            </w:r>
                          </w:p>
                          <w:p w:rsidR="00945931" w:rsidRPr="0085088A" w:rsidRDefault="00E9350A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6B76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Portes</w:t>
                            </w:r>
                            <w:r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600357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Marrakech</w:t>
                            </w:r>
                          </w:p>
                          <w:p w:rsidR="00945931" w:rsidRPr="0085088A" w:rsidRDefault="00B16B76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2B9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E9350A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Marrakech</w:t>
                            </w:r>
                          </w:p>
                          <w:p w:rsidR="00945931" w:rsidRPr="0085088A" w:rsidRDefault="00945931" w:rsidP="00E9350A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Tél</w:t>
                            </w:r>
                            <w:proofErr w:type="spellEnd"/>
                            <w:r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="00DC36F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07 71 82 67 26</w:t>
                            </w:r>
                          </w:p>
                          <w:p w:rsidR="00945931" w:rsidRPr="0085088A" w:rsidRDefault="00E9350A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h.semla1985</w:t>
                            </w:r>
                            <w:r w:rsidR="003B229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E3EE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8.9pt;margin-top:1.15pt;width:144.2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" filled="f" stroked="f">
                <v:textbox>
                  <w:txbxContent>
                    <w:p w:rsidR="003B2291" w:rsidRDefault="00E9350A" w:rsidP="003C460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Zone 20 </w:t>
                      </w:r>
                      <w:r w:rsidR="00600357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</w:t>
                      </w:r>
                      <w:r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140 appart 16</w:t>
                      </w:r>
                    </w:p>
                    <w:p w:rsidR="00945931" w:rsidRPr="0085088A" w:rsidRDefault="00E9350A" w:rsidP="003C460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6B76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Portes</w:t>
                      </w:r>
                      <w:r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600357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Marrakech</w:t>
                      </w:r>
                    </w:p>
                    <w:p w:rsidR="00945931" w:rsidRPr="0085088A" w:rsidRDefault="00B16B76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2B9D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E9350A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Marrakech</w:t>
                      </w:r>
                    </w:p>
                    <w:p w:rsidR="00945931" w:rsidRPr="0085088A" w:rsidRDefault="00945931" w:rsidP="00E9350A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Tél</w:t>
                      </w:r>
                      <w:proofErr w:type="spellEnd"/>
                      <w:r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Pr="0085088A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="00DC36F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07 71 82 67 26</w:t>
                      </w:r>
                    </w:p>
                    <w:p w:rsidR="00945931" w:rsidRPr="0085088A" w:rsidRDefault="00E9350A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h.semla1985</w:t>
                      </w:r>
                      <w:r w:rsidR="003B2291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@gmail.com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91696" wp14:editId="1F246750">
                <wp:simplePos x="0" y="0"/>
                <wp:positionH relativeFrom="page">
                  <wp:posOffset>2686050</wp:posOffset>
                </wp:positionH>
                <wp:positionV relativeFrom="paragraph">
                  <wp:posOffset>0</wp:posOffset>
                </wp:positionV>
                <wp:extent cx="3257550" cy="533400"/>
                <wp:effectExtent l="0" t="0" r="0" b="0"/>
                <wp:wrapThrough wrapText="bothSides">
                  <wp:wrapPolygon edited="0">
                    <wp:start x="253" y="0"/>
                    <wp:lineTo x="253" y="20829"/>
                    <wp:lineTo x="21221" y="20829"/>
                    <wp:lineTo x="21221" y="0"/>
                    <wp:lineTo x="25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B2291" w:rsidRDefault="003B2291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color w:val="FFFFFF" w:themeColor="background1"/>
                                <w:sz w:val="44"/>
                                <w:szCs w:val="4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229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color w:val="FFFFFF" w:themeColor="background1"/>
                                <w:sz w:val="44"/>
                                <w:szCs w:val="4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Mme </w:t>
                            </w:r>
                            <w:r w:rsidR="0085088A" w:rsidRPr="003B229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color w:val="FFFFFF" w:themeColor="background1"/>
                                <w:sz w:val="44"/>
                                <w:szCs w:val="4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SEMLA HANANE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1696" id="Zone de texte 13" o:spid="_x0000_s1027" type="#_x0000_t202" style="position:absolute;margin-left:211.5pt;margin-top:0;width:256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" filled="f" stroked="f">
                <v:textbox>
                  <w:txbxContent>
                    <w:p w:rsidR="00945931" w:rsidRPr="003B2291" w:rsidRDefault="003B2291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color w:val="FFFFFF" w:themeColor="background1"/>
                          <w:sz w:val="44"/>
                          <w:szCs w:val="4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2291">
                        <w:rPr>
                          <w:rFonts w:asciiTheme="majorBidi" w:hAnsiTheme="majorBidi" w:cstheme="majorBidi"/>
                          <w:b/>
                          <w:bCs/>
                          <w:i/>
                          <w:color w:val="FFFFFF" w:themeColor="background1"/>
                          <w:sz w:val="44"/>
                          <w:szCs w:val="4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Mme </w:t>
                      </w:r>
                      <w:r w:rsidR="0085088A" w:rsidRPr="003B2291">
                        <w:rPr>
                          <w:rFonts w:asciiTheme="majorBidi" w:hAnsiTheme="majorBidi" w:cstheme="majorBidi"/>
                          <w:b/>
                          <w:bCs/>
                          <w:i/>
                          <w:color w:val="FFFFFF" w:themeColor="background1"/>
                          <w:sz w:val="44"/>
                          <w:szCs w:val="4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SEMLA HANANE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C346A" wp14:editId="4D93A3DE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2048510" cy="790575"/>
                <wp:effectExtent l="0" t="0" r="0" b="952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85088A" w:rsidRDefault="00B16B76" w:rsidP="00E9350A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 w:rsidR="00945931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Né le</w:t>
                            </w:r>
                            <w:r w:rsidR="00E9350A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05</w:t>
                            </w:r>
                            <w:r w:rsidR="00945931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  <w:r w:rsidR="00E9350A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2/85</w:t>
                            </w:r>
                            <w:r w:rsidR="00945931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45931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="00945931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9350A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  <w:r w:rsidR="00945931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:rsidR="00945931" w:rsidRPr="0085088A" w:rsidRDefault="00B16B76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="00945931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Marié - Enfants</w:t>
                            </w:r>
                          </w:p>
                          <w:p w:rsidR="00945931" w:rsidRPr="0085088A" w:rsidRDefault="00B16B76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</w:t>
                            </w:r>
                            <w:r w:rsidR="00945931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  <w:r w:rsidR="00E9350A" w:rsidRPr="0085088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</w:p>
                          <w:p w:rsidR="00945931" w:rsidRPr="0085088A" w:rsidRDefault="00945931">
                            <w:pPr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346A" id="Zone de texte 5" o:spid="_x0000_s1028" type="#_x0000_t202" style="position:absolute;margin-left:110.1pt;margin-top:.75pt;width:161.3pt;height:62.2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" filled="f" stroked="f">
                <v:textbox>
                  <w:txbxContent>
                    <w:p w:rsidR="00945931" w:rsidRPr="0085088A" w:rsidRDefault="00B16B76" w:rsidP="00E9350A">
                      <w:pPr>
                        <w:pStyle w:val="Textedebulles"/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 w:rsidR="00945931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Né le</w:t>
                      </w:r>
                      <w:r w:rsidR="00E9350A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05</w:t>
                      </w:r>
                      <w:r w:rsidR="00945931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  <w:r w:rsidR="00E9350A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2/85</w:t>
                      </w:r>
                      <w:r w:rsidR="00945931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45931" w:rsidRPr="0085088A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="00945931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9350A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  <w:r w:rsidR="00945931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:rsidR="00945931" w:rsidRPr="0085088A" w:rsidRDefault="00B16B76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="00945931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Marié - Enfants</w:t>
                      </w:r>
                    </w:p>
                    <w:p w:rsidR="00945931" w:rsidRPr="0085088A" w:rsidRDefault="00B16B76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</w:t>
                      </w:r>
                      <w:r w:rsidR="00945931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  <w:r w:rsidR="00E9350A" w:rsidRPr="0085088A"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</w:p>
                    <w:p w:rsidR="00945931" w:rsidRPr="0085088A" w:rsidRDefault="00945931">
                      <w:pPr>
                        <w:rPr>
                          <w:rFonts w:ascii="Segoe UI Semilight" w:hAnsi="Segoe UI Semilight" w:cs="Segoe UI Semilight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5088A">
        <w:rPr>
          <w:noProof/>
        </w:rPr>
        <w:drawing>
          <wp:anchor distT="0" distB="0" distL="114300" distR="114300" simplePos="0" relativeHeight="251686400" behindDoc="0" locked="0" layoutInCell="1" allowOverlap="1" wp14:anchorId="6845DEB0" wp14:editId="5B7CFAC0">
            <wp:simplePos x="0" y="0"/>
            <wp:positionH relativeFrom="column">
              <wp:posOffset>-880745</wp:posOffset>
            </wp:positionH>
            <wp:positionV relativeFrom="paragraph">
              <wp:posOffset>-285750</wp:posOffset>
            </wp:positionV>
            <wp:extent cx="1229995" cy="1229995"/>
            <wp:effectExtent l="0" t="0" r="8255" b="8255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5C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AC7868" wp14:editId="479413C2">
                <wp:simplePos x="0" y="0"/>
                <wp:positionH relativeFrom="column">
                  <wp:posOffset>1274445</wp:posOffset>
                </wp:positionH>
                <wp:positionV relativeFrom="paragraph">
                  <wp:posOffset>-676910</wp:posOffset>
                </wp:positionV>
                <wp:extent cx="2136775" cy="300990"/>
                <wp:effectExtent l="0" t="0" r="0" b="381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E9350A" w:rsidP="00F93E26">
                            <w:pPr>
                              <w:pStyle w:val="Textedebulles"/>
                              <w:jc w:val="center"/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SEMLA HANANE</w:t>
                            </w:r>
                          </w:p>
                          <w:p w:rsidR="00945931" w:rsidRPr="00931E07" w:rsidRDefault="00945931">
                            <w:pPr>
                              <w:rPr>
                                <w:rFonts w:ascii="Verdana" w:hAnsi="Verdana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7868" id="Zone de texte 6" o:spid="_x0000_s1029" type="#_x0000_t202" style="position:absolute;margin-left:100.35pt;margin-top:-53.3pt;width:168.25pt;height:23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" filled="f" stroked="f">
                <v:textbox>
                  <w:txbxContent>
                    <w:p w:rsidR="00945931" w:rsidRPr="003C460D" w:rsidRDefault="00E9350A" w:rsidP="00F93E26">
                      <w:pPr>
                        <w:pStyle w:val="Textedebulles"/>
                        <w:jc w:val="center"/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SEMLA HANANE</w:t>
                      </w:r>
                    </w:p>
                    <w:p w:rsidR="00945931" w:rsidRPr="00931E07" w:rsidRDefault="00945931">
                      <w:pPr>
                        <w:rPr>
                          <w:rFonts w:ascii="Verdana" w:hAnsi="Verdana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5931" w:rsidRPr="00945931">
        <w:t xml:space="preserve"> </w:t>
      </w:r>
    </w:p>
    <w:p w:rsidR="00AF7C19" w:rsidRDefault="008406A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0DA37CB1" wp14:editId="53F34327">
                <wp:simplePos x="0" y="0"/>
                <wp:positionH relativeFrom="column">
                  <wp:posOffset>-668020</wp:posOffset>
                </wp:positionH>
                <wp:positionV relativeFrom="paragraph">
                  <wp:posOffset>7271020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D51A7F" id="Grouper 52" o:spid="_x0000_s1026" style="position:absolute;margin-left:-52.6pt;margin-top:572.5pt;width:23.9pt;height:23.9pt;z-index:251679232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">
                <v:oval id="Ellipse 45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DFsYA&#10;AADbAAAADwAAAGRycy9kb3ducmV2LnhtbESP3WoCMRSE7wt9h3AKvdNsbbVlaxRpKSyCoNsK7d1h&#10;c/YHNyfLJrrx7Y0g9HKYmW+Y+TKYVpyod41lBU/jBARxYXXDlYKf76/RGwjnkTW2lknBmRwsF/d3&#10;c0y1HXhHp9xXIkLYpaig9r5LpXRFTQbd2HbE0Sttb9BH2VdS9zhEuGnlJElm0mDDcaHGjj5qKg75&#10;0SgY8jKEbfb3/MnrzWv3m+1X5XGv1ONDWL2D8BT8f/jWzrSClylcv8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DFsYAAADbAAAADwAAAAAAAAAAAAAAAACYAgAAZHJz&#10;L2Rvd25yZXYueG1sUEsFBgAAAAAEAAQA9QAAAIsDAAAAAA==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88265;top:50165;width:130175;height:209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    <v:imagedata r:id="rId17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1CFB6312" wp14:editId="7314675A">
                <wp:simplePos x="0" y="0"/>
                <wp:positionH relativeFrom="column">
                  <wp:posOffset>-66040</wp:posOffset>
                </wp:positionH>
                <wp:positionV relativeFrom="paragraph">
                  <wp:posOffset>7264670</wp:posOffset>
                </wp:positionV>
                <wp:extent cx="2447925" cy="319405"/>
                <wp:effectExtent l="0" t="0" r="9525" b="4445"/>
                <wp:wrapThrough wrapText="bothSides">
                  <wp:wrapPolygon edited="0">
                    <wp:start x="0" y="0"/>
                    <wp:lineTo x="0" y="18036"/>
                    <wp:lineTo x="10254" y="20612"/>
                    <wp:lineTo x="11094" y="20612"/>
                    <wp:lineTo x="21516" y="18036"/>
                    <wp:lineTo x="21516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319405"/>
                          <a:chOff x="0" y="0"/>
                          <a:chExt cx="2393315" cy="356870"/>
                        </a:xfrm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945931" w:rsidP="003C460D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FB6312" id="Grouper 25" o:spid="_x0000_s1030" style="position:absolute;margin-left:-5.2pt;margin-top:572pt;width:192.75pt;height:25.15pt;z-index:251625984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">
                <v:group id="Grouper 26" o:spid="_x0000_s1031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32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QgsEA&#10;AADbAAAADwAAAGRycy9kb3ducmV2LnhtbESPwWrDMBBE74X8g9hAb43sHNLiWAlJiiH01jSQ62Kt&#10;LRNpZSzFdv++KhR6HGbmDVPuZ2fFSEPoPCvIVxkI4trrjlsF16/q5Q1EiMgarWdS8E0B9rvFU4mF&#10;9hN/0niJrUgQDgUqMDH2hZShNuQwrHxPnLzGDw5jkkMr9YBTgjsr11m2kQ47TgsGezoZqu+Xh1Mw&#10;H28ovTXUoHTZx1jl7/nJKvW8nA9bEJHm+B/+a5+1gvUr/H5JP0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HEILBAAAA2wAAAA8AAAAAAAAAAAAAAAAAmAIAAGRycy9kb3du&#10;cmV2LnhtbFBLBQYAAAAABAAEAPUAAACGAwAAAAA=&#10;" filled="f" stroked="f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28" o:spid="_x0000_s1033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CysEA&#10;AADbAAAADwAAAGRycy9kb3ducmV2LnhtbERPyWrDMBC9B/oPYgK9hESODyW4kYNJCS2lh8Zt74M1&#10;XhJrZCx5+/vqUOjx8fbjaTatGKl3jWUF+10EgriwuuFKwffXZXsA4TyyxtYyKVjIwSl9WB0x0Xbi&#10;K425r0QIYZeggtr7LpHSFTUZdDvbEQeutL1BH2BfSd3jFMJNK+MoepIGGw4NNXZ0rqm454NRwNnt&#10;46dtZPFi7q+b8n3KhqX6VOpxPWfPIDzN/l/8537TCuIwNnwJP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wgsrBAAAA2wAAAA8AAAAAAAAAAAAAAAAAmAIAAGRycy9kb3du&#10;cmV2LnhtbFBLBQYAAAAABAAEAPUAAACGAwAAAAA=&#10;" filled="f" stroked="f"/>
                </v:group>
                <v:shape id="Zone de texte 29" o:spid="_x0000_s1034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v:textbox inset="0,0,0,0">
                    <w:txbxContent>
                      <w:p w:rsidR="00945931" w:rsidRPr="003C460D" w:rsidRDefault="00945931" w:rsidP="003C460D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5EA5729" wp14:editId="2A1E78D8">
                <wp:simplePos x="0" y="0"/>
                <wp:positionH relativeFrom="column">
                  <wp:posOffset>-185420</wp:posOffset>
                </wp:positionH>
                <wp:positionV relativeFrom="paragraph">
                  <wp:posOffset>5921375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8448"/>
                    <wp:lineTo x="10316" y="20754"/>
                    <wp:lineTo x="11175" y="20754"/>
                    <wp:lineTo x="21491" y="18448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28576" y="9524"/>
                            <a:ext cx="230759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945931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ormation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A5729" id="Grouper 20" o:spid="_x0000_s1035" style="position:absolute;margin-left:-14.6pt;margin-top:466.25pt;width:188.45pt;height:28.1pt;z-index:251650048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">
                <v:group id="Grouper 21" o:spid="_x0000_s1036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37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zGsAA&#10;AADbAAAADwAAAGRycy9kb3ducmV2LnhtbESPT4vCMBTE78J+h/AWvNm0PYh0jeK6COLNP7DXR/Ns&#10;islLaWLtfvuNIHgcZuY3zHI9OisG6kPrWUGR5SCIa69bbhRczrvZAkSIyBqtZ1LwRwHWq4/JEivt&#10;H3yk4RQbkSAcKlRgYuwqKUNtyGHIfEecvKvvHcYk+0bqHh8J7qws83wuHbacFgx2tDVU3053p2D8&#10;/kXpraErSpcfhl3xU2ytUtPPcfMFItIY3+FXe68VlCU8v6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zGsAAAADbAAAADwAAAAAAAAAAAAAAAACYAgAAZHJzL2Rvd25y&#10;ZXYueG1sUEsFBgAAAAAEAAQA9QAAAIUDAAAAAA==&#10;" filled="f" stroked="f"/>
                  <v:shape id="Triangle isocèle 23" o:spid="_x0000_s1038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Qu8MA&#10;AADbAAAADwAAAGRycy9kb3ducmV2LnhtbESPT4vCMBTE74LfITzBi2i6LshSjVKURREPrn/uj+bZ&#10;VpuX0kRbv/1GEDwOM/MbZrZoTSkeVLvCsoKvUQSCOLW64EzB6fg7/AHhPLLG0jIpeJKDxbzbmWGs&#10;bcN/9Dj4TAQIuxgV5N5XsZQuzcmgG9mKOHgXWxv0QdaZ1DU2AW5KOY6iiTRYcFjIsaJlTuntcDcK&#10;OLnuzmUh05W5rQeXbZPcn9leqX6vTaYgPLX+E363N1rB+Bt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QQu8MAAADbAAAADwAAAAAAAAAAAAAAAACYAgAAZHJzL2Rv&#10;d25yZXYueG1sUEsFBgAAAAAEAAQA9QAAAIgDAAAAAA==&#10;" filled="f" stroked="f"/>
                </v:group>
                <v:shape id="Zone de texte 24" o:spid="_x0000_s1039" type="#_x0000_t202" style="position:absolute;left:285;top:95;width:2307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945931" w:rsidRPr="003C460D" w:rsidRDefault="00945931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ormation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6E0EC2BE" wp14:editId="4751EFC7">
                <wp:simplePos x="0" y="0"/>
                <wp:positionH relativeFrom="column">
                  <wp:posOffset>3587115</wp:posOffset>
                </wp:positionH>
                <wp:positionV relativeFrom="paragraph">
                  <wp:posOffset>7223760</wp:posOffset>
                </wp:positionV>
                <wp:extent cx="2393315" cy="377825"/>
                <wp:effectExtent l="0" t="0" r="6985" b="3175"/>
                <wp:wrapThrough wrapText="bothSides">
                  <wp:wrapPolygon edited="0">
                    <wp:start x="0" y="0"/>
                    <wp:lineTo x="0" y="17425"/>
                    <wp:lineTo x="10316" y="20692"/>
                    <wp:lineTo x="11175" y="20692"/>
                    <wp:lineTo x="21491" y="17425"/>
                    <wp:lineTo x="21491" y="1089"/>
                    <wp:lineTo x="21319" y="0"/>
                    <wp:lineTo x="0" y="0"/>
                  </wp:wrapPolygon>
                </wp:wrapThrough>
                <wp:docPr id="30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77825"/>
                          <a:chOff x="0" y="-20955"/>
                          <a:chExt cx="2393315" cy="377825"/>
                        </a:xfrm>
                      </wpg:grpSpPr>
                      <wpg:grpSp>
                        <wpg:cNvPr id="31" name="Grouper 3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Zone de texte 34"/>
                        <wps:cNvSpPr txBox="1"/>
                        <wps:spPr>
                          <a:xfrm>
                            <a:off x="43180" y="-2095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F0059B" w:rsidRDefault="00F0059B" w:rsidP="00F0059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59B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EC2BE" id="Grouper 30" o:spid="_x0000_s1040" style="position:absolute;margin-left:282.45pt;margin-top:568.8pt;width:188.45pt;height:29.75pt;z-index:251648512;mso-height-relative:margin" coordorigin=",-209" coordsize="23933,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">
                <v:group id="Grouper 31" o:spid="_x0000_s1041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42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lx8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s0a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pJcfBAAAA2wAAAA8AAAAAAAAAAAAAAAAAmAIAAGRycy9kb3du&#10;cmV2LnhtbFBLBQYAAAAABAAEAPUAAACGAwAAAAA=&#10;" filled="f" stroked="f"/>
                  <v:shape id="Triangle isocèle 33" o:spid="_x0000_s1043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2GZsMA&#10;AADbAAAADwAAAGRycy9kb3ducmV2LnhtbESPQYvCMBSE74L/ITzBi2jqCiJdo5RdZEU8aHe9P5pn&#10;27V5KU209d8bQfA4zMw3zHLdmUrcqHGlZQXTSQSCOLO65FzB3+9mvADhPLLGyjIpuJOD9arfW2Ks&#10;bctHuqU+FwHCLkYFhfd1LKXLCjLoJrYmDt7ZNgZ9kE0udYNtgJtKfkTRXBosOSwUWNNXQdklvRoF&#10;nPzvT1Ups29z+Rmdd21yvecHpYaDLvkE4anz7/CrvdUKZj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2GZsMAAADbAAAADwAAAAAAAAAAAAAAAACYAgAAZHJzL2Rv&#10;d25yZXYueG1sUEsFBgAAAAAEAAQA9QAAAIgDAAAAAA==&#10;" filled="f" stroked="f"/>
                </v:group>
                <v:shape id="Zone de texte 34" o:spid="_x0000_s1044" type="#_x0000_t202" style="position:absolute;left:431;top:-209;width:22930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nusQA&#10;AADbAAAADwAAAGRycy9kb3ducmV2LnhtbESPzWrDMBCE74G+g9hCLqGR04RSXMvGTUnSSw9O+wCL&#10;tf7B1spYSuL26aNAIcdhZr5hkmwyvTjT6FrLClbLCARxaXXLtYKf793TKwjnkTX2lknBLznI0odZ&#10;grG2Fy7ofPS1CBB2MSpovB9iKV3ZkEG3tANx8Co7GvRBjrXUI14C3PTyOYpepMGWw0KDA20bKrvj&#10;ySigvLB/X53bm+L9Y7uvWqaFPCg1f5zyNxCeJn8P/7c/tYL1B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p7rEAAAA2wAAAA8AAAAAAAAAAAAAAAAAmAIAAGRycy9k&#10;b3ducmV2LnhtbFBLBQYAAAAABAAEAPUAAACJAwAAAAA=&#10;" filled="f" stroked="f">
                  <v:textbox inset="0,0,0,0">
                    <w:txbxContent>
                      <w:p w:rsidR="00945931" w:rsidRPr="00F0059B" w:rsidRDefault="00F0059B" w:rsidP="00F0059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59B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C6080F3" wp14:editId="2D3FC218">
                <wp:simplePos x="0" y="0"/>
                <wp:positionH relativeFrom="column">
                  <wp:posOffset>-747395</wp:posOffset>
                </wp:positionH>
                <wp:positionV relativeFrom="paragraph">
                  <wp:posOffset>1253490</wp:posOffset>
                </wp:positionV>
                <wp:extent cx="361950" cy="289560"/>
                <wp:effectExtent l="0" t="0" r="0" b="0"/>
                <wp:wrapThrough wrapText="bothSides">
                  <wp:wrapPolygon edited="0">
                    <wp:start x="3411" y="0"/>
                    <wp:lineTo x="0" y="4263"/>
                    <wp:lineTo x="0" y="15632"/>
                    <wp:lineTo x="3411" y="19895"/>
                    <wp:lineTo x="18189" y="19895"/>
                    <wp:lineTo x="20463" y="15632"/>
                    <wp:lineTo x="20463" y="4263"/>
                    <wp:lineTo x="17053" y="0"/>
                    <wp:lineTo x="3411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289560"/>
                          <a:chOff x="0" y="0"/>
                          <a:chExt cx="303530" cy="30353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1B27B" id="Grouper 54" o:spid="_x0000_s1026" style="position:absolute;margin-left:-58.85pt;margin-top:98.7pt;width:28.5pt;height:22.8pt;z-index:251662848;mso-width-relative:margin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">
                <v:oval id="Ellipse 4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FFc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5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cUVxQAAANsAAAAPAAAAAAAAAAAAAAAAAJgCAABkcnMv&#10;ZG93bnJldi54bWxQSwUGAAAAAAQABAD1AAAAigMAAAAA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hbO2/AAAA2wAAAA8AAABkcnMvZG93bnJldi54bWxET89rwjAUvgv+D+ENvGk6HU46o5SOynZc&#10;Jz0/mre22LyUJGvrf78cBh4/vt/H82x6MZLznWUFz5sEBHFtdceNgut3sT6A8AFZY2+ZFNzJw/m0&#10;XBwx1XbiLxrL0IgYwj5FBW0IQyqlr1sy6Dd2II7cj3UGQ4SukdrhFMNNL7dJspcGO44NLQ6Ut1Tf&#10;yl+jIKNil19edfV+G1w1ZlVefepSqdXTnL2BCDSHh/jf/aEVvMT18Uv8AfL0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+oWztvwAAANsAAAAPAAAAAAAAAAAAAAAAAJ8CAABk&#10;cnMvZG93bnJldi54bWxQSwUGAAAAAAQABAD3AAAAiwMAAAAA&#10;">
                  <v:imagedata r:id="rId19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205E811" wp14:editId="37A48362">
                <wp:simplePos x="0" y="0"/>
                <wp:positionH relativeFrom="column">
                  <wp:posOffset>-233045</wp:posOffset>
                </wp:positionH>
                <wp:positionV relativeFrom="paragraph">
                  <wp:posOffset>1288229</wp:posOffset>
                </wp:positionV>
                <wp:extent cx="2781300" cy="314325"/>
                <wp:effectExtent l="0" t="0" r="0" b="9525"/>
                <wp:wrapThrough wrapText="bothSides">
                  <wp:wrapPolygon edited="0">
                    <wp:start x="296" y="0"/>
                    <wp:lineTo x="0" y="1309"/>
                    <wp:lineTo x="0" y="17018"/>
                    <wp:lineTo x="296" y="20945"/>
                    <wp:lineTo x="21452" y="20945"/>
                    <wp:lineTo x="21452" y="0"/>
                    <wp:lineTo x="296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314325"/>
                          <a:chOff x="0" y="-32384"/>
                          <a:chExt cx="2695575" cy="422617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76200" y="-32384"/>
                            <a:ext cx="2619375" cy="422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945931" w:rsidP="00F0059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5E811" id="Grouper 19" o:spid="_x0000_s1045" style="position:absolute;margin-left:-18.35pt;margin-top:101.45pt;width:219pt;height:24.75pt;z-index:251639296;mso-width-relative:margin;mso-height-relative:margin" coordorigin=",-323" coordsize="26955,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">
                <v:group id="Grouper 15" o:spid="_x0000_s1046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47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/pL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B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/pL0AAADbAAAADwAAAAAAAAAAAAAAAACYAgAAZHJzL2Rvd25yZXYu&#10;eG1sUEsFBgAAAAAEAAQA9QAAAIIDAAAAAA==&#10;" filled="f" stroked="f"/>
                  <v:shape id="Triangle isocèle 17" o:spid="_x0000_s1048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cBcEA&#10;AADbAAAADwAAAGRycy9kb3ducmV2LnhtbERPTYvCMBC9L+x/CCN4WTTVg7tUo5QVUcSDdvU+NGNb&#10;bSalibb+eyMIe5vH+5zZojOVuFPjSssKRsMIBHFmdcm5guPfavADwnlkjZVlUvAgB4v558cMY21b&#10;PtA99bkIIexiVFB4X8dSuqwgg25oa+LAnW1j0AfY5FI32IZwU8lxFE2kwZJDQ4E1/RaUXdObUcDJ&#10;ZXeqSpktzXX9dd62ye2R75Xq97pkCsJT5//Fb/dGh/nf8Po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3AXBAAAA2wAAAA8AAAAAAAAAAAAAAAAAmAIAAGRycy9kb3du&#10;cmV2LnhtbFBLBQYAAAAABAAEAPUAAACGAwAAAAA=&#10;" filled="f" stroked="f"/>
                </v:group>
                <v:shape id="Zone de texte 18" o:spid="_x0000_s1049" type="#_x0000_t202" style="position:absolute;left:762;top:-323;width:26193;height:4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<v:textbox inset="0,0,0,0">
                    <w:txbxContent>
                      <w:p w:rsidR="00945931" w:rsidRPr="003C460D" w:rsidRDefault="00945931" w:rsidP="00F0059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22A18"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4BA685AA" wp14:editId="4E6297EF">
                <wp:simplePos x="0" y="0"/>
                <wp:positionH relativeFrom="column">
                  <wp:posOffset>-697966</wp:posOffset>
                </wp:positionH>
                <wp:positionV relativeFrom="paragraph">
                  <wp:posOffset>5919470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D302EE" id="Grouper 53" o:spid="_x0000_s1026" style="position:absolute;margin-left:-54.95pt;margin-top:466.1pt;width:23.9pt;height:23.9pt;z-index:251672064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">
                <v:oval id="Ellipse 42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9bYs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F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/1tixQAAANsAAAAPAAAAAAAAAAAAAAAAAJgCAABkcnMv&#10;ZG93bnJldi54bWxQSwUGAAAAAAQABAD1AAAAigMAAAAA&#10;" fillcolor="#00aeac" stroked="f"/>
                <v:shape id="Image 3" o:spid="_x0000_s1028" type="#_x0000_t75" style="position:absolute;left:38869;top:80010;width:223887;height:146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NBFbEAAAA2wAAAA8AAABkcnMvZG93bnJldi54bWxEj91qwkAUhO8LvsNyCt7ppkVKSV1DKBZ/&#10;wGJtvT9kj9nQ7NmQXWPSp3cFoZfDzHzDzLPe1qKj1leOFTxNExDEhdMVlwp+vj8mryB8QNZYOyYF&#10;A3nIFqOHOabaXfiLukMoRYSwT1GBCaFJpfSFIYt+6hri6J1cazFE2ZZSt3iJcFvL5yR5kRYrjgsG&#10;G3o3VPwezlbBttztc7nbONRLs+o+/wbfHAelxo99/gYiUB/+w/f2WiuYzeD2Jf4Aubg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NBFbEAAAA2wAAAA8AAAAAAAAAAAAAAAAA&#10;nwIAAGRycy9kb3ducmV2LnhtbFBLBQYAAAAABAAEAPcAAACQAwAAAAA=&#10;">
                  <v:imagedata r:id="rId21" o:title=""/>
                  <v:path arrowok="t"/>
                </v:shape>
                <w10:wrap type="through"/>
              </v:group>
            </w:pict>
          </mc:Fallback>
        </mc:AlternateContent>
      </w:r>
      <w:r w:rsidR="009734C1"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0138E466" wp14:editId="7E9ECF2E">
                <wp:simplePos x="0" y="0"/>
                <wp:positionH relativeFrom="margin">
                  <wp:posOffset>3049905</wp:posOffset>
                </wp:positionH>
                <wp:positionV relativeFrom="paragraph">
                  <wp:posOffset>7230745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7E5FB8" id="Grouper 51" o:spid="_x0000_s1026" style="position:absolute;margin-left:240.15pt;margin-top:569.35pt;width:23.9pt;height:23.9pt;z-index:251685376;mso-position-horizontal-relative:margin;mso-width-relative:margin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M2EwYjA1NTYtZDAyOS00&#10;OWY1LTk2YjQtMTNkZjAwZWMyNmE2PC9zdEV2dDppbnN0YW5jZUlEPgogICAgICAgICAgICAgICAg&#10;ICA8c3RFdnQ6d2hlbj4yMDE0LTA0LTIzVDEyOjE2OjQy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mY3YjQ3ODFiLWIzYmMtNDViZi1iOTAyLTdk&#10;MTI3YTY3NGU4NDwvc3RFdnQ6aW5zdGFuY2VJRD4KICAgICAgICAgICAgICAgICAgPHN0RXZ0Ondo&#10;ZW4+MjAxNC0wNC0yM1QxMjoxNjo0Mi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NTA8L2V4aWY6UGl4ZWxY&#10;RGltZW5zaW9uPgogICAgICAgICA8ZXhpZjpQaXhlbFlEaW1lbnNpb24+MzY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">
                <v:oval id="Ellipse 4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siMIA&#10;AADbAAAADwAAAGRycy9kb3ducmV2LnhtbERPW2vCMBR+H/gfwhH2tqa6sY3OKKIMykDQboK+HZrT&#10;C2tOShNt9u/Ng7DHj+++WAXTiSsNrrWsYJakIIhLq1uuFfx8fz69g3AeWWNnmRT8kYPVcvKwwEzb&#10;kQ90LXwtYgi7DBU03veZlK5syKBLbE8cucoOBn2EQy31gGMMN52cp+mrNNhybGiwp01D5W9xMQrG&#10;ogphn5+ft/y1e+tP+XFdXY5KPU7D+gOEp+D/xXd3rhW8xLHxS/w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2yIwgAAANsAAAAPAAAAAAAAAAAAAAAAAJgCAABkcnMvZG93&#10;bnJldi54bWxQSwUGAAAAAAQABAD1AAAAhwMAAAAA&#10;" fillcolor="#00aeac" stroked="f"/>
                <v:shape id="Image 5" o:spid="_x0000_s1028" type="#_x0000_t75" style="position:absolute;left:56515;top:74993;width:200025;height:1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nKi7AAAAA2wAAAA8AAABkcnMvZG93bnJldi54bWxET89rwjAUvg/8H8ITdptphY1RjVILsrGd&#10;2u3g8ZE8m2LzUppo639vDoMdP77f2/3senGjMXSeFeSrDASx9qbjVsHvz/HlHUSIyAZ7z6TgTgH2&#10;u8XTFgvjJ67p1sRWpBAOBSqwMQ6FlEFbchhWfiBO3NmPDmOCYyvNiFMKd71cZ9mbdNhxarA4UGVJ&#10;X5qrU/BdHu3XqaouGbr6UOeV/nBSK/W8nMsNiEhz/Bf/uT+Ngte0Pn1JP0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GcqLsAAAADbAAAADwAAAAAAAAAAAAAAAACfAgAA&#10;ZHJzL2Rvd25yZXYueG1sUEsFBgAAAAAEAAQA9wAAAIwDAAAAAA==&#10;">
                  <v:imagedata r:id="rId23" o:title=""/>
                  <v:path arrowok="t"/>
                </v:shape>
                <w10:wrap type="through" anchorx="margin"/>
              </v:group>
            </w:pict>
          </mc:Fallback>
        </mc:AlternateContent>
      </w:r>
      <w:r w:rsidR="009734C1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D7F0569" wp14:editId="7CFF4929">
                <wp:simplePos x="0" y="0"/>
                <wp:positionH relativeFrom="margin">
                  <wp:posOffset>-452120</wp:posOffset>
                </wp:positionH>
                <wp:positionV relativeFrom="paragraph">
                  <wp:posOffset>7473950</wp:posOffset>
                </wp:positionV>
                <wp:extent cx="3562350" cy="1228725"/>
                <wp:effectExtent l="0" t="0" r="0" b="952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C59" w:rsidRPr="00232DFD" w:rsidRDefault="00C91C59" w:rsidP="00C91C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 xml:space="preserve">Français   </w:t>
                            </w:r>
                            <w:r w:rsidRPr="00C91C5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 xml:space="preserve"> </w:t>
                            </w:r>
                            <w:r w:rsidR="00232DFD" w:rsidRPr="00232DFD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9BBB59" w:themeColor="accent3"/>
                                <w:sz w:val="20"/>
                              </w:rPr>
                              <w:t xml:space="preserve">› </w:t>
                            </w:r>
                            <w:r w:rsidR="00232DFD" w:rsidRPr="00232D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</w:rPr>
                              <w:t>COURANT</w:t>
                            </w:r>
                          </w:p>
                          <w:p w:rsidR="00C91C59" w:rsidRPr="00C91C59" w:rsidRDefault="00C91C59" w:rsidP="00C91C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31849B" w:themeColor="accent5" w:themeShade="BF"/>
                                <w:sz w:val="20"/>
                              </w:rPr>
                            </w:pPr>
                            <w:r w:rsidRPr="00C91C5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ARABE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 xml:space="preserve">          </w:t>
                            </w:r>
                            <w:r w:rsidR="00232DFD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="00232D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 xml:space="preserve"> </w:t>
                            </w:r>
                            <w:r w:rsidR="00232DFD" w:rsidRPr="00232D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</w:rPr>
                              <w:t>MATERNELLE</w:t>
                            </w:r>
                          </w:p>
                          <w:p w:rsidR="00C91C59" w:rsidRPr="009734C1" w:rsidRDefault="00C91C59" w:rsidP="009734C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31849B" w:themeColor="accent5" w:themeShade="BF"/>
                                <w:sz w:val="20"/>
                              </w:rPr>
                            </w:pPr>
                            <w:r w:rsidRPr="00C91C5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ANGLAIS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 xml:space="preserve">    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232DFD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="00232D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 xml:space="preserve"> </w:t>
                            </w:r>
                            <w:r w:rsidR="00232DFD" w:rsidRPr="00232D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</w:rPr>
                              <w:t>notions de base</w:t>
                            </w:r>
                          </w:p>
                          <w:p w:rsidR="00945931" w:rsidRPr="00A92B6E" w:rsidRDefault="00945931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 w:rsidRPr="00232D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9BBB59" w:themeColor="accent3"/>
                                <w:sz w:val="20"/>
                              </w:rPr>
                              <w:t xml:space="preserve">INFORMATIQUE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945931" w:rsidRPr="00232DFD" w:rsidRDefault="00945931" w:rsidP="0085088A">
                            <w:pPr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BACC6" w:themeColor="accent5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2DF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BACC6" w:themeColor="accent5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Word, Excel, Internet</w:t>
                            </w:r>
                            <w:r w:rsidR="00C91C59" w:rsidRPr="00232DF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BACC6" w:themeColor="accent5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9734C1" w:rsidRPr="00232DF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BACC6" w:themeColor="accent5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PowerPoint</w:t>
                            </w:r>
                            <w:r w:rsid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BACC6" w:themeColor="accent5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Système d’exploitation PLURIEL &amp; PROTEL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0569" id="Zone de texte 37" o:spid="_x0000_s1050" type="#_x0000_t202" style="position:absolute;margin-left:-35.6pt;margin-top:588.5pt;width:280.5pt;height:96.7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" filled="f" stroked="f">
                <v:textbox>
                  <w:txbxContent>
                    <w:p w:rsidR="00C91C59" w:rsidRPr="00232DFD" w:rsidRDefault="00C91C59" w:rsidP="00C91C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4BACC6" w:themeColor="accent5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 xml:space="preserve">Français   </w:t>
                      </w:r>
                      <w:r w:rsidRPr="00C91C59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 xml:space="preserve"> </w:t>
                      </w:r>
                      <w:r w:rsidR="00232DFD" w:rsidRPr="00232DFD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9BBB59" w:themeColor="accent3"/>
                          <w:sz w:val="20"/>
                        </w:rPr>
                        <w:t xml:space="preserve">› </w:t>
                      </w:r>
                      <w:r w:rsidR="00232DFD" w:rsidRPr="00232DFD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0"/>
                        </w:rPr>
                        <w:t>COURANT</w:t>
                      </w:r>
                    </w:p>
                    <w:p w:rsidR="00C91C59" w:rsidRPr="00C91C59" w:rsidRDefault="00C91C59" w:rsidP="00C91C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31849B" w:themeColor="accent5" w:themeShade="BF"/>
                          <w:sz w:val="20"/>
                        </w:rPr>
                      </w:pPr>
                      <w:r w:rsidRPr="00C91C59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ARABE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 xml:space="preserve">          </w:t>
                      </w:r>
                      <w:r w:rsidR="00232DFD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="00232DFD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 xml:space="preserve"> </w:t>
                      </w:r>
                      <w:r w:rsidR="00232DFD" w:rsidRPr="00232DFD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0"/>
                        </w:rPr>
                        <w:t>MATERNELLE</w:t>
                      </w:r>
                    </w:p>
                    <w:p w:rsidR="00C91C59" w:rsidRPr="009734C1" w:rsidRDefault="00C91C59" w:rsidP="009734C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31849B" w:themeColor="accent5" w:themeShade="BF"/>
                          <w:sz w:val="20"/>
                        </w:rPr>
                      </w:pPr>
                      <w:r w:rsidRPr="00C91C59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ANGLAIS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 xml:space="preserve">    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="00232DFD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="00232DFD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 xml:space="preserve"> </w:t>
                      </w:r>
                      <w:r w:rsidR="00232DFD" w:rsidRPr="00232DFD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0"/>
                        </w:rPr>
                        <w:t>notions de base</w:t>
                      </w:r>
                    </w:p>
                    <w:p w:rsidR="00945931" w:rsidRPr="00A92B6E" w:rsidRDefault="00945931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 w:rsidRPr="00232DFD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9BBB59" w:themeColor="accent3"/>
                          <w:sz w:val="20"/>
                        </w:rPr>
                        <w:t xml:space="preserve">INFORMATIQUE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945931" w:rsidRPr="00232DFD" w:rsidRDefault="00945931" w:rsidP="0085088A">
                      <w:pPr>
                        <w:rPr>
                          <w:rFonts w:ascii="Segoe UI Semilight" w:hAnsi="Segoe UI Semilight" w:cs="Segoe UI Semilight"/>
                          <w:b/>
                          <w:bCs/>
                          <w:color w:val="4BACC6" w:themeColor="accent5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2DFD">
                        <w:rPr>
                          <w:rFonts w:ascii="Segoe UI Semilight" w:hAnsi="Segoe UI Semilight" w:cs="Segoe UI Semilight"/>
                          <w:b/>
                          <w:bCs/>
                          <w:color w:val="4BACC6" w:themeColor="accent5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Word, Excel, Internet</w:t>
                      </w:r>
                      <w:r w:rsidR="00C91C59" w:rsidRPr="00232DFD">
                        <w:rPr>
                          <w:rFonts w:ascii="Segoe UI Semilight" w:hAnsi="Segoe UI Semilight" w:cs="Segoe UI Semilight"/>
                          <w:b/>
                          <w:bCs/>
                          <w:color w:val="4BACC6" w:themeColor="accent5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9734C1" w:rsidRPr="00232DFD">
                        <w:rPr>
                          <w:rFonts w:ascii="Segoe UI Semilight" w:hAnsi="Segoe UI Semilight" w:cs="Segoe UI Semilight"/>
                          <w:b/>
                          <w:bCs/>
                          <w:color w:val="4BACC6" w:themeColor="accent5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PowerPoint</w:t>
                      </w:r>
                      <w:r w:rsidR="009734C1">
                        <w:rPr>
                          <w:rFonts w:ascii="Segoe UI Semilight" w:hAnsi="Segoe UI Semilight" w:cs="Segoe UI Semilight"/>
                          <w:b/>
                          <w:bCs/>
                          <w:color w:val="4BACC6" w:themeColor="accent5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Système d’exploitation PLURIEL &amp; PROTEL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34C1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8A696B0" wp14:editId="59EFD43F">
                <wp:simplePos x="0" y="0"/>
                <wp:positionH relativeFrom="column">
                  <wp:posOffset>3455035</wp:posOffset>
                </wp:positionH>
                <wp:positionV relativeFrom="paragraph">
                  <wp:posOffset>7701915</wp:posOffset>
                </wp:positionV>
                <wp:extent cx="2908300" cy="939165"/>
                <wp:effectExtent l="0" t="0" r="0" b="635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Default="00945931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</w:pPr>
                            <w:r w:rsidRPr="00DC36F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9BBB59" w:themeColor="accent3"/>
                                <w:sz w:val="24"/>
                                <w:szCs w:val="24"/>
                              </w:rPr>
                              <w:t>SPORT</w:t>
                            </w:r>
                            <w:r w:rsidR="00D349BD" w:rsidRPr="00DC36F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9BBB59" w:themeColor="accent3"/>
                                <w:sz w:val="24"/>
                                <w:szCs w:val="24"/>
                              </w:rPr>
                              <w:t xml:space="preserve"> &amp; loisirs</w:t>
                            </w:r>
                            <w:r w:rsidRPr="00DC36F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9BBB59" w:themeColor="accent3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DC36FA" w:rsidRPr="00A92B6E" w:rsidRDefault="00DC36FA" w:rsidP="00DC36F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</w:p>
                          <w:p w:rsidR="00945931" w:rsidRPr="00DC36FA" w:rsidRDefault="00DC36FA" w:rsidP="00AA6C16">
                            <w:pPr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BACC6" w:themeColor="accent5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BACC6" w:themeColor="accent5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90D6C" w:rsidRPr="00DC36F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BACC6" w:themeColor="accent5"/>
                              </w:rPr>
                              <w:t>Footing et aérobic</w:t>
                            </w:r>
                            <w:r w:rsidR="00D349BD" w:rsidRPr="00DC36F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4BACC6" w:themeColor="accent5"/>
                              </w:rPr>
                              <w:t xml:space="preserve"> - Internet -Lecture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96B0" id="Zone de texte 38" o:spid="_x0000_s1051" type="#_x0000_t202" style="position:absolute;margin-left:272.05pt;margin-top:606.45pt;width:229pt;height:73.9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" filled="f" stroked="f">
                <v:textbox>
                  <w:txbxContent>
                    <w:p w:rsidR="00945931" w:rsidRDefault="00945931" w:rsidP="00AA6C16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</w:pPr>
                      <w:r w:rsidRPr="00DC36F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9BBB59" w:themeColor="accent3"/>
                          <w:sz w:val="24"/>
                          <w:szCs w:val="24"/>
                        </w:rPr>
                        <w:t>SPORT</w:t>
                      </w:r>
                      <w:r w:rsidR="00D349BD" w:rsidRPr="00DC36F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9BBB59" w:themeColor="accent3"/>
                          <w:sz w:val="24"/>
                          <w:szCs w:val="24"/>
                        </w:rPr>
                        <w:t xml:space="preserve"> &amp; loisirs</w:t>
                      </w:r>
                      <w:r w:rsidRPr="00DC36F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9BBB59" w:themeColor="accent3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DC36FA" w:rsidRPr="00A92B6E" w:rsidRDefault="00DC36FA" w:rsidP="00DC36FA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</w:p>
                    <w:p w:rsidR="00945931" w:rsidRPr="00DC36FA" w:rsidRDefault="00DC36FA" w:rsidP="00AA6C16">
                      <w:pPr>
                        <w:rPr>
                          <w:rFonts w:ascii="Segoe UI Semilight" w:hAnsi="Segoe UI Semilight" w:cs="Segoe UI Semilight"/>
                          <w:b/>
                          <w:bCs/>
                          <w:color w:val="4BACC6" w:themeColor="accent5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bCs/>
                          <w:color w:val="4BACC6" w:themeColor="accent5"/>
                          <w:sz w:val="22"/>
                          <w:szCs w:val="22"/>
                        </w:rPr>
                        <w:t xml:space="preserve">   </w:t>
                      </w:r>
                      <w:r w:rsidR="00C90D6C" w:rsidRPr="00DC36FA">
                        <w:rPr>
                          <w:rFonts w:ascii="Segoe UI Semilight" w:hAnsi="Segoe UI Semilight" w:cs="Segoe UI Semilight"/>
                          <w:b/>
                          <w:bCs/>
                          <w:color w:val="4BACC6" w:themeColor="accent5"/>
                        </w:rPr>
                        <w:t>Footing et aérobic</w:t>
                      </w:r>
                      <w:r w:rsidR="00D349BD" w:rsidRPr="00DC36FA">
                        <w:rPr>
                          <w:rFonts w:ascii="Segoe UI Semilight" w:hAnsi="Segoe UI Semilight" w:cs="Segoe UI Semilight"/>
                          <w:b/>
                          <w:bCs/>
                          <w:color w:val="4BACC6" w:themeColor="accent5"/>
                        </w:rPr>
                        <w:t xml:space="preserve"> - Internet -Lecture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4C1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0AE6DD2" wp14:editId="1EB7F193">
                <wp:simplePos x="0" y="0"/>
                <wp:positionH relativeFrom="page">
                  <wp:align>right</wp:align>
                </wp:positionH>
                <wp:positionV relativeFrom="paragraph">
                  <wp:posOffset>1531620</wp:posOffset>
                </wp:positionV>
                <wp:extent cx="7268210" cy="4632325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8210" cy="4632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D171C4" w:rsidRDefault="006F2B9D" w:rsidP="006F2B9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0521BD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2006</w:t>
                            </w:r>
                            <w:r w:rsidR="00945931" w:rsidRPr="000521BD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0521BD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2007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2B9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mogador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2B9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opera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2B9D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aps/>
                                <w:color w:val="4BACC6" w:themeColor="accent5"/>
                                <w:sz w:val="22"/>
                                <w:szCs w:val="22"/>
                              </w:rPr>
                              <w:t>caissiere</w:t>
                            </w:r>
                            <w:r w:rsidRPr="006F2B9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2B9D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aps/>
                                <w:color w:val="4BACC6" w:themeColor="accent5"/>
                                <w:sz w:val="22"/>
                                <w:szCs w:val="22"/>
                              </w:rPr>
                              <w:t>point</w:t>
                            </w:r>
                            <w:r w:rsidRPr="006F2B9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Pr="006F2B9D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aps/>
                                <w:color w:val="4BACC6" w:themeColor="accent5"/>
                                <w:sz w:val="22"/>
                                <w:szCs w:val="22"/>
                              </w:rPr>
                              <w:t>vente</w:t>
                            </w:r>
                          </w:p>
                          <w:p w:rsidR="00945931" w:rsidRPr="009734C1" w:rsidRDefault="006F2B9D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2"/>
                                <w:szCs w:val="20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2"/>
                                <w:szCs w:val="20"/>
                              </w:rPr>
                              <w:t>Contrôler les prestations servis.</w:t>
                            </w:r>
                          </w:p>
                          <w:p w:rsidR="00945931" w:rsidRPr="009734C1" w:rsidRDefault="006F2B9D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2"/>
                                <w:szCs w:val="20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2"/>
                                <w:szCs w:val="20"/>
                              </w:rPr>
                              <w:t>Saisir les factures par bons.</w:t>
                            </w:r>
                          </w:p>
                          <w:p w:rsidR="00945931" w:rsidRPr="009734C1" w:rsidRDefault="006F2B9D" w:rsidP="00584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2"/>
                                <w:szCs w:val="20"/>
                              </w:rPr>
                              <w:t xml:space="preserve">Accueil des </w:t>
                            </w:r>
                            <w:r w:rsidR="00CE57BE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2"/>
                                <w:szCs w:val="20"/>
                              </w:rPr>
                              <w:t>clients.</w:t>
                            </w:r>
                          </w:p>
                          <w:p w:rsidR="00D171C4" w:rsidRPr="00D171C4" w:rsidRDefault="006F2B9D" w:rsidP="006F2B9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0521BD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2007</w:t>
                            </w:r>
                            <w:r w:rsidR="00D171C4" w:rsidRPr="000521BD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</w:t>
                            </w:r>
                            <w:r w:rsidR="00CE57BE" w:rsidRPr="000521BD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2010</w:t>
                            </w:r>
                            <w:r w:rsidR="00CE57BE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57BE" w:rsidRPr="00CE57BE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 MOGADOR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opera</w:t>
                            </w:r>
                            <w:r w:rsidR="00D171C4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D171C4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2B9D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aps/>
                                <w:color w:val="4BACC6" w:themeColor="accent5"/>
                                <w:sz w:val="22"/>
                                <w:szCs w:val="22"/>
                              </w:rPr>
                              <w:t>agent de controle</w:t>
                            </w:r>
                          </w:p>
                          <w:p w:rsidR="00D171C4" w:rsidRPr="009734C1" w:rsidRDefault="006F2B9D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2"/>
                                <w:szCs w:val="20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2"/>
                                <w:szCs w:val="20"/>
                              </w:rPr>
                              <w:t xml:space="preserve">Mariage de </w:t>
                            </w:r>
                            <w:r w:rsidR="00CE57BE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2"/>
                                <w:szCs w:val="20"/>
                              </w:rPr>
                              <w:t>bons</w:t>
                            </w:r>
                            <w:proofErr w:type="gramStart"/>
                            <w:r w:rsidR="00CE57BE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2"/>
                                <w:szCs w:val="20"/>
                              </w:rPr>
                              <w:t>.</w:t>
                            </w:r>
                            <w:r w:rsidR="009734C1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2"/>
                                <w:szCs w:val="20"/>
                              </w:rPr>
                              <w:t>/</w:t>
                            </w:r>
                            <w:proofErr w:type="gramEnd"/>
                            <w:r w:rsidR="009734C1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2"/>
                                <w:szCs w:val="20"/>
                              </w:rPr>
                              <w:t xml:space="preserve"> séquentialité des bons et des factures</w:t>
                            </w:r>
                          </w:p>
                          <w:p w:rsidR="00945931" w:rsidRPr="009734C1" w:rsidRDefault="006F2B9D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2"/>
                                <w:szCs w:val="20"/>
                              </w:rPr>
                              <w:t>Pointage des mains courantes point de vente.</w:t>
                            </w:r>
                          </w:p>
                          <w:p w:rsidR="006F2B9D" w:rsidRDefault="006F2B9D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Contrôler le rapport gouvernante avec le rapport système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5A5EE8" w:rsidRDefault="005A5EE8" w:rsidP="005A5EE8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0521BD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2010 –2012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›</w:t>
                            </w:r>
                            <w:r w:rsidRPr="005A5EE8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MOGADOR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opera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55D8F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aps/>
                                <w:color w:val="4BACC6" w:themeColor="accent5"/>
                                <w:sz w:val="22"/>
                                <w:szCs w:val="22"/>
                              </w:rPr>
                              <w:t>controleuse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aps/>
                                <w:color w:val="4BACC6" w:themeColor="accent5"/>
                                <w:sz w:val="22"/>
                                <w:szCs w:val="22"/>
                              </w:rPr>
                              <w:t xml:space="preserve"> de recettes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</w:t>
                            </w:r>
                          </w:p>
                          <w:p w:rsidR="005A5EE8" w:rsidRPr="009734C1" w:rsidRDefault="005A5EE8" w:rsidP="005A5EE8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Elaboration du Reporting contrôle recettes</w:t>
                            </w:r>
                            <w:r w:rsidR="005841C4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5841C4" w:rsidRPr="009734C1" w:rsidRDefault="005841C4" w:rsidP="005A5EE8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Contrôler les départs effectués avec le break down.</w:t>
                            </w:r>
                          </w:p>
                          <w:p w:rsidR="005A5EE8" w:rsidRPr="009734C1" w:rsidRDefault="005A5EE8" w:rsidP="005A5EE8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Etablir le tableau de bord journalier</w:t>
                            </w:r>
                            <w:r w:rsidR="005841C4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.</w:t>
                            </w: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9734C1" w:rsidRPr="009734C1" w:rsidRDefault="009734C1" w:rsidP="005A5EE8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Suivi des encaissements débiteurs.</w:t>
                            </w:r>
                          </w:p>
                          <w:p w:rsidR="005A5EE8" w:rsidRPr="009734C1" w:rsidRDefault="005A5EE8" w:rsidP="005A5EE8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Préparation de l’état de la TVA des encaissements mensuels</w:t>
                            </w:r>
                            <w:r w:rsidR="005841C4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5A5EE8" w:rsidRPr="009734C1" w:rsidRDefault="005A5EE8" w:rsidP="005A5EE8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Suivi du Chiffre d’affaire point de vent</w:t>
                            </w:r>
                            <w:r w:rsidR="00CE57BE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e et des gratuités logement et F&amp;B</w:t>
                            </w:r>
                            <w:r w:rsidR="005841C4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5A5EE8" w:rsidRPr="009734C1" w:rsidRDefault="005A5EE8" w:rsidP="005A5EE8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 xml:space="preserve">Etablir les PV de caisse </w:t>
                            </w: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mensuel</w:t>
                            </w:r>
                            <w:r w:rsidR="00EC4F6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="005841C4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CE57BE" w:rsidRPr="009734C1" w:rsidRDefault="005A5EE8" w:rsidP="005A5EE8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 xml:space="preserve">Comparaison du chiffre d’affaire réalisé N à celui du N-1 ainsi que </w:t>
                            </w:r>
                            <w:r w:rsidR="00CE57BE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le réalisé au chiffre d’affaire budgété N.</w:t>
                            </w:r>
                          </w:p>
                          <w:p w:rsidR="009E3011" w:rsidRPr="005841C4" w:rsidRDefault="009E3011" w:rsidP="00584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521BD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</w:t>
                            </w:r>
                            <w:r w:rsidRPr="000521BD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–201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›</w:t>
                            </w:r>
                            <w:r w:rsidRPr="005A5EE8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MOGADOR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MENZAH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841C4" w:rsidRPr="005841C4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9BBB59" w:themeColor="accent3"/>
                                <w:sz w:val="22"/>
                                <w:szCs w:val="22"/>
                              </w:rPr>
                              <w:t>&amp; 2017 a ce jour</w:t>
                            </w:r>
                            <w:r w:rsidR="005841C4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9BBB59" w:themeColor="accent3"/>
                                <w:sz w:val="22"/>
                                <w:szCs w:val="22"/>
                              </w:rPr>
                              <w:t xml:space="preserve"> mogador kasbah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55D8F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aps/>
                                <w:color w:val="4BACC6" w:themeColor="accent5"/>
                                <w:sz w:val="22"/>
                                <w:szCs w:val="22"/>
                              </w:rPr>
                              <w:t>controleuse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aps/>
                                <w:color w:val="4BACC6" w:themeColor="accent5"/>
                                <w:sz w:val="22"/>
                                <w:szCs w:val="22"/>
                              </w:rPr>
                              <w:t xml:space="preserve"> de recettes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</w:t>
                            </w:r>
                          </w:p>
                          <w:p w:rsidR="009E3011" w:rsidRPr="009734C1" w:rsidRDefault="005A5EE8" w:rsidP="005A5EE8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0521BD">
                              <w:rPr>
                                <w:rFonts w:ascii="Segoe UI Semilight" w:hAnsi="Segoe UI Semilight" w:cs="Segoe UI Semilight"/>
                                <w:color w:val="31849B" w:themeColor="accent5" w:themeShade="BF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9E3011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Taches précédentes.</w:t>
                            </w:r>
                          </w:p>
                          <w:p w:rsidR="005A5EE8" w:rsidRPr="009734C1" w:rsidRDefault="009E3011" w:rsidP="005A5EE8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5A5EE8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Sélection des fournisseurs et la gestion des achats</w:t>
                            </w:r>
                          </w:p>
                          <w:p w:rsidR="009E3011" w:rsidRPr="009734C1" w:rsidRDefault="005841C4" w:rsidP="005A5EE8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 xml:space="preserve"> Elaboration des inventaires mensuels et fin d’année.</w:t>
                            </w:r>
                          </w:p>
                          <w:p w:rsidR="005841C4" w:rsidRPr="009734C1" w:rsidRDefault="005841C4" w:rsidP="005A5EE8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 xml:space="preserve"> Etablir l USALI Mensuel et cumulé en comparaison avec la balance comptable</w:t>
                            </w:r>
                          </w:p>
                          <w:p w:rsidR="005841C4" w:rsidRPr="009734C1" w:rsidRDefault="00232DFD" w:rsidP="005A5EE8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</w:pP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530B1"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Contrôler les doss</w:t>
                            </w:r>
                            <w:r w:rsidRPr="009734C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1849B" w:themeColor="accent5" w:themeShade="BF"/>
                                <w:sz w:val="20"/>
                                <w:szCs w:val="18"/>
                              </w:rPr>
                              <w:t>iers débiteurs avec les contrats</w:t>
                            </w:r>
                          </w:p>
                          <w:p w:rsidR="009F2BE2" w:rsidRDefault="009F2B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E6DD2"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52" type="#_x0000_t202" style="position:absolute;margin-left:521.1pt;margin-top:120.6pt;width:572.3pt;height:364.75pt;z-index:251632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" filled="f" stroked="f">
                <v:textbox>
                  <w:txbxContent>
                    <w:p w:rsidR="00945931" w:rsidRPr="00D171C4" w:rsidRDefault="006F2B9D" w:rsidP="006F2B9D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0521BD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2006</w:t>
                      </w:r>
                      <w:r w:rsidR="00945931" w:rsidRPr="000521BD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 w:rsidRPr="000521BD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2007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6F2B9D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mogador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6F2B9D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opera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   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6F2B9D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aps/>
                          <w:color w:val="4BACC6" w:themeColor="accent5"/>
                          <w:sz w:val="22"/>
                          <w:szCs w:val="22"/>
                        </w:rPr>
                        <w:t>caissiere</w:t>
                      </w:r>
                      <w:r w:rsidRPr="006F2B9D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2"/>
                          <w:szCs w:val="22"/>
                        </w:rPr>
                        <w:t xml:space="preserve"> </w:t>
                      </w:r>
                      <w:r w:rsidRPr="006F2B9D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aps/>
                          <w:color w:val="4BACC6" w:themeColor="accent5"/>
                          <w:sz w:val="22"/>
                          <w:szCs w:val="22"/>
                        </w:rPr>
                        <w:t>point</w:t>
                      </w:r>
                      <w:r w:rsidRPr="006F2B9D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2"/>
                          <w:szCs w:val="22"/>
                        </w:rPr>
                        <w:t xml:space="preserve"> de </w:t>
                      </w:r>
                      <w:r w:rsidRPr="006F2B9D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aps/>
                          <w:color w:val="4BACC6" w:themeColor="accent5"/>
                          <w:sz w:val="22"/>
                          <w:szCs w:val="22"/>
                        </w:rPr>
                        <w:t>vente</w:t>
                      </w:r>
                    </w:p>
                    <w:p w:rsidR="00945931" w:rsidRPr="009734C1" w:rsidRDefault="006F2B9D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2"/>
                          <w:szCs w:val="20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2"/>
                          <w:szCs w:val="20"/>
                        </w:rPr>
                        <w:t>Contrôler les prestations servis.</w:t>
                      </w:r>
                    </w:p>
                    <w:p w:rsidR="00945931" w:rsidRPr="009734C1" w:rsidRDefault="006F2B9D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2"/>
                          <w:szCs w:val="20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2"/>
                          <w:szCs w:val="20"/>
                        </w:rPr>
                        <w:t>Saisir les factures par bons.</w:t>
                      </w:r>
                    </w:p>
                    <w:p w:rsidR="00945931" w:rsidRPr="009734C1" w:rsidRDefault="006F2B9D" w:rsidP="00584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2"/>
                          <w:szCs w:val="20"/>
                        </w:rPr>
                        <w:t xml:space="preserve">Accueil des </w:t>
                      </w:r>
                      <w:r w:rsidR="00CE57BE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2"/>
                          <w:szCs w:val="20"/>
                        </w:rPr>
                        <w:t>clients.</w:t>
                      </w:r>
                    </w:p>
                    <w:p w:rsidR="00D171C4" w:rsidRPr="00D171C4" w:rsidRDefault="006F2B9D" w:rsidP="006F2B9D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0521BD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2007</w:t>
                      </w:r>
                      <w:r w:rsidR="00D171C4" w:rsidRPr="000521BD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–</w:t>
                      </w:r>
                      <w:r w:rsidR="00CE57BE" w:rsidRPr="000521BD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2010</w:t>
                      </w:r>
                      <w:r w:rsidR="00CE57BE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CE57BE" w:rsidRPr="00CE57BE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 MOGADOR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opera</w:t>
                      </w:r>
                      <w:r w:rsidR="00D171C4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      </w:t>
                      </w:r>
                      <w:r w:rsidR="00D171C4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171C4"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6F2B9D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aps/>
                          <w:color w:val="4BACC6" w:themeColor="accent5"/>
                          <w:sz w:val="22"/>
                          <w:szCs w:val="22"/>
                        </w:rPr>
                        <w:t>agent de controle</w:t>
                      </w:r>
                    </w:p>
                    <w:p w:rsidR="00D171C4" w:rsidRPr="009734C1" w:rsidRDefault="006F2B9D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2"/>
                          <w:szCs w:val="20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2"/>
                          <w:szCs w:val="20"/>
                        </w:rPr>
                        <w:t xml:space="preserve">Mariage de </w:t>
                      </w:r>
                      <w:r w:rsidR="00CE57BE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2"/>
                          <w:szCs w:val="20"/>
                        </w:rPr>
                        <w:t>bons</w:t>
                      </w:r>
                      <w:proofErr w:type="gramStart"/>
                      <w:r w:rsidR="00CE57BE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2"/>
                          <w:szCs w:val="20"/>
                        </w:rPr>
                        <w:t>.</w:t>
                      </w:r>
                      <w:r w:rsidR="009734C1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2"/>
                          <w:szCs w:val="20"/>
                        </w:rPr>
                        <w:t>/</w:t>
                      </w:r>
                      <w:proofErr w:type="gramEnd"/>
                      <w:r w:rsidR="009734C1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2"/>
                          <w:szCs w:val="20"/>
                        </w:rPr>
                        <w:t xml:space="preserve"> séquentialité des bons et des factures</w:t>
                      </w:r>
                    </w:p>
                    <w:p w:rsidR="00945931" w:rsidRPr="009734C1" w:rsidRDefault="006F2B9D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2"/>
                          <w:szCs w:val="20"/>
                        </w:rPr>
                        <w:t>Pointage des mains courantes point de vente.</w:t>
                      </w:r>
                    </w:p>
                    <w:p w:rsidR="006F2B9D" w:rsidRDefault="006F2B9D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Contrôler le rapport gouvernante avec le rapport système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  <w:t>.</w:t>
                      </w:r>
                    </w:p>
                    <w:p w:rsidR="005A5EE8" w:rsidRDefault="005A5EE8" w:rsidP="005A5EE8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 w:rsidRPr="000521BD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2010 –2012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›</w:t>
                      </w:r>
                      <w:r w:rsidRPr="005A5EE8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MOGADOR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opera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     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C55D8F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aps/>
                          <w:color w:val="4BACC6" w:themeColor="accent5"/>
                          <w:sz w:val="22"/>
                          <w:szCs w:val="22"/>
                        </w:rPr>
                        <w:t>controleuse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aps/>
                          <w:color w:val="4BACC6" w:themeColor="accent5"/>
                          <w:sz w:val="22"/>
                          <w:szCs w:val="22"/>
                        </w:rPr>
                        <w:t xml:space="preserve"> de recettes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  <w:t xml:space="preserve">  </w:t>
                      </w:r>
                    </w:p>
                    <w:p w:rsidR="005A5EE8" w:rsidRPr="009734C1" w:rsidRDefault="005A5EE8" w:rsidP="005A5EE8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  <w:t xml:space="preserve"> </w:t>
                      </w: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Elaboration du Reporting contrôle recettes</w:t>
                      </w:r>
                      <w:r w:rsidR="005841C4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.</w:t>
                      </w:r>
                    </w:p>
                    <w:p w:rsidR="005841C4" w:rsidRPr="009734C1" w:rsidRDefault="005841C4" w:rsidP="005A5EE8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Contrôler les départs effectués avec le break down.</w:t>
                      </w:r>
                    </w:p>
                    <w:p w:rsidR="005A5EE8" w:rsidRPr="009734C1" w:rsidRDefault="005A5EE8" w:rsidP="005A5EE8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Etablir le tableau de bord journalier</w:t>
                      </w:r>
                      <w:r w:rsidR="005841C4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.</w:t>
                      </w: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 xml:space="preserve"> </w:t>
                      </w:r>
                    </w:p>
                    <w:p w:rsidR="009734C1" w:rsidRPr="009734C1" w:rsidRDefault="009734C1" w:rsidP="005A5EE8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Suivi des encaissements débiteurs.</w:t>
                      </w:r>
                    </w:p>
                    <w:p w:rsidR="005A5EE8" w:rsidRPr="009734C1" w:rsidRDefault="005A5EE8" w:rsidP="005A5EE8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Préparation de l’état de la TVA des encaissements mensuels</w:t>
                      </w:r>
                      <w:r w:rsidR="005841C4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.</w:t>
                      </w:r>
                    </w:p>
                    <w:p w:rsidR="005A5EE8" w:rsidRPr="009734C1" w:rsidRDefault="005A5EE8" w:rsidP="005A5EE8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Suivi du Chiffre d’affaire point de vent</w:t>
                      </w:r>
                      <w:r w:rsidR="00CE57BE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e et des gratuités logement et F&amp;B</w:t>
                      </w:r>
                      <w:r w:rsidR="005841C4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.</w:t>
                      </w:r>
                    </w:p>
                    <w:p w:rsidR="005A5EE8" w:rsidRPr="009734C1" w:rsidRDefault="005A5EE8" w:rsidP="005A5EE8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 xml:space="preserve">Etablir les PV de caisse </w:t>
                      </w: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mensuel</w:t>
                      </w:r>
                      <w:r w:rsidR="00EC4F64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s</w:t>
                      </w:r>
                      <w:bookmarkStart w:id="1" w:name="_GoBack"/>
                      <w:bookmarkEnd w:id="1"/>
                      <w:r w:rsidR="005841C4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.</w:t>
                      </w:r>
                    </w:p>
                    <w:p w:rsidR="00CE57BE" w:rsidRPr="009734C1" w:rsidRDefault="005A5EE8" w:rsidP="005A5EE8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 xml:space="preserve">Comparaison du chiffre d’affaire réalisé N à celui du N-1 ainsi que </w:t>
                      </w:r>
                      <w:r w:rsidR="00CE57BE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le réalisé au chiffre d’affaire budgété N.</w:t>
                      </w:r>
                    </w:p>
                    <w:p w:rsidR="009E3011" w:rsidRPr="005841C4" w:rsidRDefault="009E3011" w:rsidP="005841C4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 w:rsidRPr="000521BD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2</w:t>
                      </w:r>
                      <w:r w:rsidRPr="000521BD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–201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›</w:t>
                      </w:r>
                      <w:r w:rsidRPr="005A5EE8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MOGADOR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MENZAH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841C4" w:rsidRPr="005841C4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9BBB59" w:themeColor="accent3"/>
                          <w:sz w:val="22"/>
                          <w:szCs w:val="22"/>
                        </w:rPr>
                        <w:t>&amp; 2017 a ce jour</w:t>
                      </w:r>
                      <w:r w:rsidR="005841C4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9BBB59" w:themeColor="accent3"/>
                          <w:sz w:val="22"/>
                          <w:szCs w:val="22"/>
                        </w:rPr>
                        <w:t xml:space="preserve"> mogador kasbah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C55D8F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aps/>
                          <w:color w:val="4BACC6" w:themeColor="accent5"/>
                          <w:sz w:val="22"/>
                          <w:szCs w:val="22"/>
                        </w:rPr>
                        <w:t>controleuse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aps/>
                          <w:color w:val="4BACC6" w:themeColor="accent5"/>
                          <w:sz w:val="22"/>
                          <w:szCs w:val="22"/>
                        </w:rPr>
                        <w:t xml:space="preserve"> de recettes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  <w:t xml:space="preserve">  </w:t>
                      </w:r>
                    </w:p>
                    <w:p w:rsidR="009E3011" w:rsidRPr="009734C1" w:rsidRDefault="005A5EE8" w:rsidP="005A5EE8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0521BD">
                        <w:rPr>
                          <w:rFonts w:ascii="Segoe UI Semilight" w:hAnsi="Segoe UI Semilight" w:cs="Segoe UI Semilight"/>
                          <w:color w:val="31849B" w:themeColor="accent5" w:themeShade="BF"/>
                          <w:sz w:val="20"/>
                          <w:szCs w:val="18"/>
                        </w:rPr>
                        <w:t xml:space="preserve">  </w:t>
                      </w:r>
                      <w:r w:rsidR="009E3011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Taches précédentes.</w:t>
                      </w:r>
                    </w:p>
                    <w:p w:rsidR="005A5EE8" w:rsidRPr="009734C1" w:rsidRDefault="009E3011" w:rsidP="005A5EE8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 xml:space="preserve"> </w:t>
                      </w:r>
                      <w:r w:rsidR="005A5EE8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 xml:space="preserve"> </w:t>
                      </w: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Sélection des fournisseurs et la gestion des achats</w:t>
                      </w:r>
                    </w:p>
                    <w:p w:rsidR="009E3011" w:rsidRPr="009734C1" w:rsidRDefault="005841C4" w:rsidP="005A5EE8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 xml:space="preserve"> Elaboration des inventaires mensuels et fin d’année.</w:t>
                      </w:r>
                    </w:p>
                    <w:p w:rsidR="005841C4" w:rsidRPr="009734C1" w:rsidRDefault="005841C4" w:rsidP="005A5EE8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 xml:space="preserve"> Etablir l USALI Mensuel et cumulé en comparaison avec la balance comptable</w:t>
                      </w:r>
                    </w:p>
                    <w:p w:rsidR="005841C4" w:rsidRPr="009734C1" w:rsidRDefault="00232DFD" w:rsidP="005A5EE8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</w:pP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 xml:space="preserve"> </w:t>
                      </w:r>
                      <w:r w:rsidR="003530B1"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Contrôler les doss</w:t>
                      </w:r>
                      <w:r w:rsidRPr="009734C1">
                        <w:rPr>
                          <w:rFonts w:ascii="Segoe UI Semilight" w:hAnsi="Segoe UI Semilight" w:cs="Segoe UI Semilight"/>
                          <w:b/>
                          <w:bCs/>
                          <w:color w:val="31849B" w:themeColor="accent5" w:themeShade="BF"/>
                          <w:sz w:val="20"/>
                          <w:szCs w:val="18"/>
                        </w:rPr>
                        <w:t>iers débiteurs avec les contrats</w:t>
                      </w:r>
                    </w:p>
                    <w:p w:rsidR="009F2BE2" w:rsidRDefault="009F2BE2"/>
                  </w:txbxContent>
                </v:textbox>
                <w10:wrap type="square" anchorx="page"/>
              </v:shape>
            </w:pict>
          </mc:Fallback>
        </mc:AlternateContent>
      </w:r>
      <w:r w:rsidR="00232DFD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BB578B" wp14:editId="5B1A1961">
                <wp:simplePos x="0" y="0"/>
                <wp:positionH relativeFrom="margin">
                  <wp:posOffset>-633095</wp:posOffset>
                </wp:positionH>
                <wp:positionV relativeFrom="paragraph">
                  <wp:posOffset>6207760</wp:posOffset>
                </wp:positionV>
                <wp:extent cx="7277100" cy="1132205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C55D8F" w:rsidRDefault="00600357" w:rsidP="00CE57B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4BACC6" w:themeColor="accent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C55D8F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2003 </w:t>
                            </w:r>
                            <w:r w:rsidRPr="00C55D8F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D171C4" w:rsidRPr="00C55D8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71C4"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>›</w:t>
                            </w:r>
                            <w:r w:rsidR="00D171C4"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350A"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  <w:szCs w:val="20"/>
                              </w:rPr>
                              <w:t>bacalaureat en sciences experimentales lycee ben toumert</w:t>
                            </w:r>
                          </w:p>
                          <w:p w:rsidR="00945931" w:rsidRPr="00C55D8F" w:rsidRDefault="00600357" w:rsidP="00CE57B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4BACC6" w:themeColor="accent5"/>
                                <w:sz w:val="20"/>
                                <w:szCs w:val="20"/>
                              </w:rPr>
                            </w:pPr>
                            <w:r w:rsidRPr="00C55D8F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    2004</w:t>
                            </w:r>
                            <w:r w:rsidRPr="00C55D8F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D171C4" w:rsidRPr="00C55D8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71C4"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>›</w:t>
                            </w:r>
                            <w:r w:rsidR="00D171C4"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350A"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  <w:szCs w:val="20"/>
                              </w:rPr>
                              <w:t>1 ère annee en sciences economiques universite cadi ayyad</w:t>
                            </w:r>
                          </w:p>
                          <w:p w:rsidR="00E9350A" w:rsidRPr="00C55D8F" w:rsidRDefault="00E9350A" w:rsidP="00E9350A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  <w:szCs w:val="20"/>
                              </w:rPr>
                            </w:pPr>
                            <w:r w:rsidRPr="00C55D8F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600357" w:rsidRPr="00C55D8F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5D8F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2005</w:t>
                            </w:r>
                            <w:r w:rsidRPr="00C55D8F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00357" w:rsidRPr="00C55D8F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› </w:t>
                            </w:r>
                            <w:r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  <w:szCs w:val="20"/>
                              </w:rPr>
                              <w:t>Stage au service contrôle au sein de l</w:t>
                            </w:r>
                            <w:r w:rsid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  <w:szCs w:val="20"/>
                              </w:rPr>
                              <w:t>’hotel mogador opera 4* PENDANT DEUX</w:t>
                            </w:r>
                            <w:r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  <w:szCs w:val="20"/>
                              </w:rPr>
                              <w:t xml:space="preserve"> mois</w:t>
                            </w:r>
                            <w:r w:rsidR="00600357"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00357" w:rsidRPr="00C55D8F" w:rsidRDefault="00600357" w:rsidP="00CE57BE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  <w:szCs w:val="20"/>
                              </w:rPr>
                            </w:pPr>
                            <w:r w:rsidRPr="00C55D8F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    2007</w:t>
                            </w:r>
                            <w:r w:rsidRPr="00C55D8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› </w:t>
                            </w:r>
                            <w:r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  <w:szCs w:val="20"/>
                              </w:rPr>
                              <w:t>diplôme ecole effet en gestion des entreprises.</w:t>
                            </w:r>
                          </w:p>
                          <w:p w:rsidR="00600357" w:rsidRPr="00C55D8F" w:rsidRDefault="00600357" w:rsidP="00E9350A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55D8F">
                              <w:rPr>
                                <w:rFonts w:ascii="Segoe UI" w:hAnsi="Segoe UI" w:cs="Segoe UI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    2010</w:t>
                            </w:r>
                            <w:r w:rsidRPr="00C55D8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  <w:szCs w:val="20"/>
                              </w:rPr>
                              <w:t xml:space="preserve">› </w:t>
                            </w:r>
                            <w:r w:rsidRPr="00C55D8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4BACC6" w:themeColor="accent5"/>
                                <w:sz w:val="20"/>
                                <w:szCs w:val="20"/>
                              </w:rPr>
                              <w:t>Formartion team bulding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578B" id="Zone de texte 36" o:spid="_x0000_s1053" type="#_x0000_t202" style="position:absolute;margin-left:-49.85pt;margin-top:488.8pt;width:573pt;height:89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" filled="f" stroked="f">
                <v:textbox>
                  <w:txbxContent>
                    <w:p w:rsidR="00945931" w:rsidRPr="00C55D8F" w:rsidRDefault="00600357" w:rsidP="00CE57B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4BACC6" w:themeColor="accent5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    </w:t>
                      </w:r>
                      <w:r w:rsidRPr="00C55D8F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2003 </w:t>
                      </w:r>
                      <w:r w:rsidRPr="00C55D8F">
                        <w:rPr>
                          <w:rFonts w:ascii="Segoe UI" w:hAnsi="Segoe UI" w:cs="Segoe UI"/>
                          <w:caps/>
                          <w:color w:val="8EC02F"/>
                          <w:sz w:val="20"/>
                          <w:szCs w:val="20"/>
                        </w:rPr>
                        <w:t xml:space="preserve">        </w:t>
                      </w:r>
                      <w:r w:rsidR="00D171C4" w:rsidRPr="00C55D8F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 </w:t>
                      </w:r>
                      <w:r w:rsidR="00D171C4"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>›</w:t>
                      </w:r>
                      <w:r w:rsidR="00D171C4"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9350A"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0"/>
                          <w:szCs w:val="20"/>
                        </w:rPr>
                        <w:t>bacalaureat en sciences experimentales lycee ben toumert</w:t>
                      </w:r>
                    </w:p>
                    <w:p w:rsidR="00945931" w:rsidRPr="00C55D8F" w:rsidRDefault="00600357" w:rsidP="00CE57B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4BACC6" w:themeColor="accent5"/>
                          <w:sz w:val="20"/>
                          <w:szCs w:val="20"/>
                        </w:rPr>
                      </w:pPr>
                      <w:r w:rsidRPr="00C55D8F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     2004</w:t>
                      </w:r>
                      <w:r w:rsidRPr="00C55D8F">
                        <w:rPr>
                          <w:rFonts w:ascii="Segoe UI" w:hAnsi="Segoe UI" w:cs="Segoe UI"/>
                          <w:caps/>
                          <w:color w:val="8EC02F"/>
                          <w:sz w:val="20"/>
                          <w:szCs w:val="20"/>
                        </w:rPr>
                        <w:t xml:space="preserve">         </w:t>
                      </w:r>
                      <w:r w:rsidR="00D171C4" w:rsidRPr="00C55D8F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 </w:t>
                      </w:r>
                      <w:r w:rsidR="00D171C4"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>›</w:t>
                      </w:r>
                      <w:r w:rsidR="00D171C4"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9350A"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0"/>
                          <w:szCs w:val="20"/>
                        </w:rPr>
                        <w:t>1 ère annee en sciences economiques universite cadi ayyad</w:t>
                      </w:r>
                    </w:p>
                    <w:p w:rsidR="00E9350A" w:rsidRPr="00C55D8F" w:rsidRDefault="00E9350A" w:rsidP="00E9350A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0"/>
                          <w:szCs w:val="20"/>
                        </w:rPr>
                      </w:pPr>
                      <w:r w:rsidRPr="00C55D8F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   </w:t>
                      </w:r>
                      <w:r w:rsidR="00600357" w:rsidRPr="00C55D8F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 </w:t>
                      </w:r>
                      <w:r w:rsidRPr="00C55D8F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 2005</w:t>
                      </w:r>
                      <w:r w:rsidRPr="00C55D8F">
                        <w:rPr>
                          <w:rFonts w:ascii="Segoe UI" w:hAnsi="Segoe UI" w:cs="Segoe UI"/>
                          <w:caps/>
                          <w:color w:val="8EC02F"/>
                          <w:sz w:val="20"/>
                          <w:szCs w:val="20"/>
                        </w:rPr>
                        <w:t xml:space="preserve">      </w:t>
                      </w:r>
                      <w:r w:rsidR="00600357" w:rsidRPr="00C55D8F">
                        <w:rPr>
                          <w:rFonts w:ascii="Segoe UI" w:hAnsi="Segoe UI" w:cs="Segoe UI"/>
                          <w:caps/>
                          <w:color w:val="8EC02F"/>
                          <w:sz w:val="20"/>
                          <w:szCs w:val="20"/>
                        </w:rPr>
                        <w:t xml:space="preserve">   </w:t>
                      </w:r>
                      <w:r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› </w:t>
                      </w:r>
                      <w:r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0"/>
                          <w:szCs w:val="20"/>
                        </w:rPr>
                        <w:t>Stage au service contrôle au sein de l</w:t>
                      </w:r>
                      <w:r w:rsid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0"/>
                          <w:szCs w:val="20"/>
                        </w:rPr>
                        <w:t>’hotel mogador opera 4* PENDANT DEUX</w:t>
                      </w:r>
                      <w:r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0"/>
                          <w:szCs w:val="20"/>
                        </w:rPr>
                        <w:t xml:space="preserve"> mois</w:t>
                      </w:r>
                      <w:r w:rsidR="00600357"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0"/>
                          <w:szCs w:val="20"/>
                        </w:rPr>
                        <w:t>.</w:t>
                      </w:r>
                    </w:p>
                    <w:p w:rsidR="00600357" w:rsidRPr="00C55D8F" w:rsidRDefault="00600357" w:rsidP="00CE57BE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0"/>
                          <w:szCs w:val="20"/>
                        </w:rPr>
                      </w:pPr>
                      <w:r w:rsidRPr="00C55D8F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     2007</w:t>
                      </w:r>
                      <w:r w:rsidRPr="00C55D8F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         </w:t>
                      </w:r>
                      <w:r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› </w:t>
                      </w:r>
                      <w:r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0"/>
                          <w:szCs w:val="20"/>
                        </w:rPr>
                        <w:t>diplôme ecole effet en gestion des entreprises.</w:t>
                      </w:r>
                    </w:p>
                    <w:p w:rsidR="00600357" w:rsidRPr="00C55D8F" w:rsidRDefault="00600357" w:rsidP="00E9350A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C55D8F">
                        <w:rPr>
                          <w:rFonts w:ascii="Segoe UI" w:hAnsi="Segoe UI" w:cs="Segoe UI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     2010</w:t>
                      </w:r>
                      <w:r w:rsidRPr="00C55D8F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         </w:t>
                      </w:r>
                      <w:r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  <w:szCs w:val="20"/>
                        </w:rPr>
                        <w:t xml:space="preserve">› </w:t>
                      </w:r>
                      <w:r w:rsidRPr="00C55D8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4BACC6" w:themeColor="accent5"/>
                          <w:sz w:val="20"/>
                          <w:szCs w:val="20"/>
                        </w:rPr>
                        <w:t>Formartion team bulding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3011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6025EC9" wp14:editId="33FB38A3">
                <wp:simplePos x="0" y="0"/>
                <wp:positionH relativeFrom="page">
                  <wp:align>left</wp:align>
                </wp:positionH>
                <wp:positionV relativeFrom="paragraph">
                  <wp:posOffset>883920</wp:posOffset>
                </wp:positionV>
                <wp:extent cx="756285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546" y="21098"/>
                    <wp:lineTo x="21546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409575"/>
                        </a:xfrm>
                        <a:prstGeom prst="rect">
                          <a:avLst/>
                        </a:prstGeom>
                        <a:solidFill>
                          <a:srgbClr val="8EC02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B2291" w:rsidRDefault="00E9350A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22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CONTROLEUSE DE RECETTES</w:t>
                            </w:r>
                            <w:r w:rsidR="00DC36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="00DC36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 GESTION</w:t>
                            </w:r>
                            <w:proofErr w:type="gramEnd"/>
                            <w:r w:rsidR="00DC36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5EC9" id="Zone de texte 14" o:spid="_x0000_s1054" type="#_x0000_t202" style="position:absolute;margin-left:0;margin-top:69.6pt;width:595.5pt;height:32.25pt;z-index:251631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" fillcolor="#8ec02f" stroked="f">
                <v:textbox inset=",,,0">
                  <w:txbxContent>
                    <w:p w:rsidR="00945931" w:rsidRPr="003B2291" w:rsidRDefault="00E9350A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2291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CONTROLEUSE DE RECETTES</w:t>
                      </w:r>
                      <w:r w:rsidR="00DC36FA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="00DC36FA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 GESTION</w:t>
                      </w:r>
                      <w:proofErr w:type="gramEnd"/>
                      <w:r w:rsidR="00DC36FA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)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A31" w:rsidRDefault="005E0A31" w:rsidP="00F07227">
      <w:r>
        <w:separator/>
      </w:r>
    </w:p>
  </w:endnote>
  <w:endnote w:type="continuationSeparator" w:id="0">
    <w:p w:rsidR="005E0A31" w:rsidRDefault="005E0A31" w:rsidP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A31" w:rsidRDefault="005E0A31" w:rsidP="00F07227">
      <w:r>
        <w:separator/>
      </w:r>
    </w:p>
  </w:footnote>
  <w:footnote w:type="continuationSeparator" w:id="0">
    <w:p w:rsidR="005E0A31" w:rsidRDefault="005E0A31" w:rsidP="00F0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961D9"/>
    <w:multiLevelType w:val="hybridMultilevel"/>
    <w:tmpl w:val="1EA855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2C2E7AA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Semibold" w:hAnsi="Segoe UI Semibold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3690F"/>
    <w:multiLevelType w:val="hybridMultilevel"/>
    <w:tmpl w:val="7E14264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8D082D2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4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3856"/>
        </w:tabs>
        <w:ind w:left="3856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8024D"/>
    <w:multiLevelType w:val="hybridMultilevel"/>
    <w:tmpl w:val="C874820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AA2EA2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9"/>
  </w:num>
  <w:num w:numId="5">
    <w:abstractNumId w:val="14"/>
  </w:num>
  <w:num w:numId="6">
    <w:abstractNumId w:val="1"/>
  </w:num>
  <w:num w:numId="7">
    <w:abstractNumId w:val="7"/>
  </w:num>
  <w:num w:numId="8">
    <w:abstractNumId w:val="12"/>
  </w:num>
  <w:num w:numId="9">
    <w:abstractNumId w:val="16"/>
  </w:num>
  <w:num w:numId="10">
    <w:abstractNumId w:val="21"/>
  </w:num>
  <w:num w:numId="11">
    <w:abstractNumId w:val="24"/>
  </w:num>
  <w:num w:numId="12">
    <w:abstractNumId w:val="22"/>
  </w:num>
  <w:num w:numId="13">
    <w:abstractNumId w:val="26"/>
  </w:num>
  <w:num w:numId="14">
    <w:abstractNumId w:val="28"/>
  </w:num>
  <w:num w:numId="15">
    <w:abstractNumId w:val="11"/>
  </w:num>
  <w:num w:numId="16">
    <w:abstractNumId w:val="10"/>
  </w:num>
  <w:num w:numId="17">
    <w:abstractNumId w:val="0"/>
  </w:num>
  <w:num w:numId="18">
    <w:abstractNumId w:val="8"/>
  </w:num>
  <w:num w:numId="19">
    <w:abstractNumId w:val="25"/>
  </w:num>
  <w:num w:numId="20">
    <w:abstractNumId w:val="17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4"/>
  </w:num>
  <w:num w:numId="26">
    <w:abstractNumId w:val="2"/>
  </w:num>
  <w:num w:numId="27">
    <w:abstractNumId w:val="19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0A"/>
    <w:rsid w:val="0000164D"/>
    <w:rsid w:val="0001049D"/>
    <w:rsid w:val="000521BD"/>
    <w:rsid w:val="001B15C9"/>
    <w:rsid w:val="001B55A0"/>
    <w:rsid w:val="00232DFD"/>
    <w:rsid w:val="00253528"/>
    <w:rsid w:val="00274ED3"/>
    <w:rsid w:val="00287051"/>
    <w:rsid w:val="003441EC"/>
    <w:rsid w:val="003530B1"/>
    <w:rsid w:val="00381B36"/>
    <w:rsid w:val="003B2291"/>
    <w:rsid w:val="003C460D"/>
    <w:rsid w:val="0043288E"/>
    <w:rsid w:val="00446CB6"/>
    <w:rsid w:val="00507FCA"/>
    <w:rsid w:val="005841C4"/>
    <w:rsid w:val="005A5EE8"/>
    <w:rsid w:val="005B2905"/>
    <w:rsid w:val="005E0A31"/>
    <w:rsid w:val="00600357"/>
    <w:rsid w:val="00655A14"/>
    <w:rsid w:val="006F2B9D"/>
    <w:rsid w:val="00760233"/>
    <w:rsid w:val="008406A0"/>
    <w:rsid w:val="008424FA"/>
    <w:rsid w:val="0085088A"/>
    <w:rsid w:val="008B248E"/>
    <w:rsid w:val="00931E07"/>
    <w:rsid w:val="00945931"/>
    <w:rsid w:val="009734C1"/>
    <w:rsid w:val="009E3011"/>
    <w:rsid w:val="009F2BE2"/>
    <w:rsid w:val="00A92B6E"/>
    <w:rsid w:val="00AA6C16"/>
    <w:rsid w:val="00AF7C19"/>
    <w:rsid w:val="00B00990"/>
    <w:rsid w:val="00B16B76"/>
    <w:rsid w:val="00BC15FE"/>
    <w:rsid w:val="00BC5ADF"/>
    <w:rsid w:val="00C55D8F"/>
    <w:rsid w:val="00C665CF"/>
    <w:rsid w:val="00C90D6C"/>
    <w:rsid w:val="00C91C59"/>
    <w:rsid w:val="00CE06E8"/>
    <w:rsid w:val="00CE57BE"/>
    <w:rsid w:val="00D171C4"/>
    <w:rsid w:val="00D349BD"/>
    <w:rsid w:val="00D34EC8"/>
    <w:rsid w:val="00D873DD"/>
    <w:rsid w:val="00DC36FA"/>
    <w:rsid w:val="00DE117B"/>
    <w:rsid w:val="00E9350A"/>
    <w:rsid w:val="00EC4F64"/>
    <w:rsid w:val="00F0059B"/>
    <w:rsid w:val="00F07227"/>
    <w:rsid w:val="00F22A18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7227"/>
  </w:style>
  <w:style w:type="paragraph" w:styleId="Pieddepage">
    <w:name w:val="footer"/>
    <w:basedOn w:val="Normal"/>
    <w:link w:val="Pieddepag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jpg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1\AppData\Roaming\Microsoft\Templates\CV%20classique%20color&#233;%20(design%20horizont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95D16-9FF0-498B-A3FB-EE4589947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8F98B-4B2C-4076-BD18-1B4E1D5F9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classique coloré (design horizontal)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classique coloré (design horizontal)</vt:lpstr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classique coloré (design horizontal)</dc:title>
  <dc:subject/>
  <dc:creator/>
  <cp:keywords/>
  <dc:description/>
  <cp:lastModifiedBy/>
  <cp:revision>1</cp:revision>
  <dcterms:created xsi:type="dcterms:W3CDTF">2018-10-04T11:46:00Z</dcterms:created>
  <dcterms:modified xsi:type="dcterms:W3CDTF">2018-10-04T11:47:00Z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TC043158549991</vt:lpwstr>
  </property>
</Properties>
</file>